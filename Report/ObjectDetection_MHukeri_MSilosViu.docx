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F67FC" w14:textId="77777777" w:rsidR="00C2755C" w:rsidRPr="001B3D25" w:rsidRDefault="000456C7" w:rsidP="008B5F3C">
      <w:pPr>
        <w:pStyle w:val="Puesto1"/>
      </w:pPr>
      <w:r>
        <w:t>IN4307</w:t>
      </w:r>
      <w:r w:rsidR="008260CD">
        <w:t xml:space="preserve">: </w:t>
      </w:r>
      <w:r>
        <w:t xml:space="preserve">Medical Visualization                                   </w:t>
      </w:r>
      <w:r w:rsidR="001B3D25">
        <w:t>Final Project on “</w:t>
      </w:r>
      <w:r>
        <w:t>Object Detection in Medical Images</w:t>
      </w:r>
      <w:r w:rsidR="001B3D25">
        <w:t>”</w:t>
      </w:r>
      <w:r w:rsidR="00A1336E" w:rsidRPr="001B3D25">
        <w:t xml:space="preserve"> </w:t>
      </w:r>
    </w:p>
    <w:p w14:paraId="0104FD60" w14:textId="77777777" w:rsidR="00C2755C" w:rsidRDefault="00A831B7" w:rsidP="00A831B7">
      <w:pPr>
        <w:pStyle w:val="author"/>
        <w:spacing w:after="0"/>
        <w:jc w:val="both"/>
        <w:rPr>
          <w:rFonts w:ascii="Times New Roman" w:hAnsi="Times New Roman" w:cs="Times New Roman"/>
          <w:sz w:val="18"/>
          <w:szCs w:val="18"/>
          <w:u w:val="single"/>
          <w:lang w:val="es-ES" w:eastAsia="nl-NL"/>
        </w:rPr>
      </w:pPr>
      <w:r>
        <w:rPr>
          <w:lang w:val="nl-NL"/>
        </w:rPr>
        <w:t xml:space="preserve">Ali Alessio Salman, </w:t>
      </w:r>
      <w:r w:rsidR="001B3D25" w:rsidRPr="001B3D25">
        <w:rPr>
          <w:lang w:val="nl-NL"/>
        </w:rPr>
        <w:t>40056465</w:t>
      </w:r>
      <w:r w:rsidR="001B3D25" w:rsidRPr="00A831B7">
        <w:rPr>
          <w:rFonts w:ascii="Times New Roman" w:hAnsi="Times New Roman" w:cs="Times New Roman"/>
          <w:sz w:val="18"/>
          <w:szCs w:val="18"/>
          <w:lang w:val="es-ES" w:eastAsia="nl-NL"/>
        </w:rPr>
        <w:tab/>
      </w:r>
      <w:r>
        <w:rPr>
          <w:rFonts w:ascii="Times New Roman" w:hAnsi="Times New Roman" w:cs="Times New Roman"/>
          <w:sz w:val="18"/>
          <w:szCs w:val="18"/>
          <w:lang w:val="es-ES" w:eastAsia="nl-NL"/>
        </w:rPr>
        <w:tab/>
        <w:t xml:space="preserve">             </w:t>
      </w:r>
      <w:r w:rsidR="001B3D25" w:rsidRPr="001B3D25">
        <w:rPr>
          <w:lang w:val="nl-NL"/>
        </w:rPr>
        <w:t>María Silos Viu</w:t>
      </w:r>
      <w:r>
        <w:rPr>
          <w:lang w:val="nl-NL"/>
        </w:rPr>
        <w:t>,</w:t>
      </w:r>
      <w:r w:rsidR="001B3D25" w:rsidRPr="001B3D25">
        <w:rPr>
          <w:lang w:val="nl-NL"/>
        </w:rPr>
        <w:t>47</w:t>
      </w:r>
      <w:r w:rsidR="002C7C03">
        <w:rPr>
          <w:lang w:val="nl-NL"/>
        </w:rPr>
        <w:t>0</w:t>
      </w:r>
      <w:r w:rsidR="001B3D25" w:rsidRPr="001B3D25">
        <w:rPr>
          <w:lang w:val="nl-NL"/>
        </w:rPr>
        <w:t>1888</w:t>
      </w:r>
      <w:r w:rsidR="001B3D25">
        <w:rPr>
          <w:lang w:val="nl-NL"/>
        </w:rPr>
        <w:t xml:space="preserve"> </w:t>
      </w:r>
    </w:p>
    <w:p w14:paraId="377902A6" w14:textId="77777777" w:rsidR="00A831B7" w:rsidRPr="00A831B7" w:rsidRDefault="004B111E" w:rsidP="00A831B7">
      <w:pPr>
        <w:pStyle w:val="author"/>
        <w:spacing w:before="240"/>
        <w:jc w:val="both"/>
        <w:rPr>
          <w:rFonts w:ascii="Times New Roman" w:hAnsi="Times New Roman" w:cs="Times New Roman"/>
          <w:sz w:val="18"/>
          <w:szCs w:val="18"/>
          <w:u w:val="single"/>
          <w:lang w:val="es-ES" w:eastAsia="nl-NL"/>
        </w:rPr>
      </w:pPr>
      <w:hyperlink r:id="rId8" w:history="1">
        <w:r w:rsidR="00A831B7" w:rsidRPr="00A831B7">
          <w:rPr>
            <w:rStyle w:val="Hipervnculo"/>
            <w:rFonts w:ascii="Courier New" w:hAnsi="Courier New" w:cs="Courier New"/>
            <w:color w:val="auto"/>
            <w:sz w:val="16"/>
            <w:u w:val="none"/>
            <w:lang w:val="es-ES" w:eastAsia="nl-NL"/>
          </w:rPr>
          <w:t>A.A.Salman@student.tudelft.nl</w:t>
        </w:r>
      </w:hyperlink>
      <w:r w:rsidR="00A831B7" w:rsidRPr="00A831B7">
        <w:rPr>
          <w:rFonts w:ascii="Times New Roman" w:hAnsi="Times New Roman" w:cs="Times New Roman"/>
          <w:sz w:val="16"/>
          <w:szCs w:val="18"/>
          <w:lang w:val="es-ES" w:eastAsia="nl-NL"/>
        </w:rPr>
        <w:tab/>
      </w:r>
      <w:r w:rsidR="00A831B7">
        <w:rPr>
          <w:rFonts w:ascii="Times New Roman" w:hAnsi="Times New Roman" w:cs="Times New Roman"/>
          <w:sz w:val="18"/>
          <w:szCs w:val="18"/>
          <w:lang w:val="es-ES" w:eastAsia="nl-NL"/>
        </w:rPr>
        <w:t xml:space="preserve">             </w:t>
      </w:r>
      <w:hyperlink r:id="rId9" w:history="1">
        <w:r w:rsidR="00A831B7" w:rsidRPr="00A831B7">
          <w:rPr>
            <w:rStyle w:val="Hipervnculo"/>
            <w:rFonts w:ascii="Courier New" w:hAnsi="Courier New" w:cs="Courier New"/>
            <w:color w:val="auto"/>
            <w:sz w:val="16"/>
            <w:u w:val="none"/>
            <w:lang w:val="es-ES" w:eastAsia="nl-NL"/>
          </w:rPr>
          <w:t>M.SilosViu@student.tudelft.nl</w:t>
        </w:r>
      </w:hyperlink>
    </w:p>
    <w:p w14:paraId="38676BAE" w14:textId="77777777" w:rsidR="00A831B7" w:rsidRPr="00A831B7" w:rsidRDefault="00A831B7" w:rsidP="00A831B7">
      <w:pPr>
        <w:pStyle w:val="address"/>
        <w:rPr>
          <w:lang w:val="es-ES" w:eastAsia="nl-NL"/>
        </w:rPr>
      </w:pPr>
    </w:p>
    <w:p w14:paraId="729ABB30" w14:textId="77777777" w:rsidR="001B3D25" w:rsidRPr="001B3D25" w:rsidRDefault="001B3D25" w:rsidP="001B3D25">
      <w:pPr>
        <w:pStyle w:val="address"/>
        <w:rPr>
          <w:lang w:val="nl-NL"/>
        </w:rPr>
      </w:pPr>
      <w:r>
        <w:rPr>
          <w:lang w:val="nl-NL"/>
        </w:rPr>
        <w:t xml:space="preserve">January </w:t>
      </w:r>
      <w:r w:rsidR="00233DBE">
        <w:rPr>
          <w:lang w:val="nl-NL"/>
        </w:rPr>
        <w:t>7</w:t>
      </w:r>
      <w:r>
        <w:rPr>
          <w:lang w:val="nl-NL"/>
        </w:rPr>
        <w:t>, 2016</w:t>
      </w:r>
    </w:p>
    <w:p w14:paraId="350C1D7E" w14:textId="77777777" w:rsidR="000456C7" w:rsidRDefault="000456C7" w:rsidP="000456C7">
      <w:pPr>
        <w:pStyle w:val="heading1"/>
        <w:keepNext w:val="0"/>
        <w:keepLines w:val="0"/>
        <w:widowControl w:val="0"/>
        <w:outlineLvl w:val="0"/>
      </w:pPr>
      <w:r>
        <w:t>Abstract</w:t>
      </w:r>
    </w:p>
    <w:p w14:paraId="2CD44AC2" w14:textId="77777777" w:rsidR="00C2755C" w:rsidRDefault="00C2755C" w:rsidP="0094728A">
      <w:pPr>
        <w:pStyle w:val="heading1"/>
        <w:keepNext w:val="0"/>
        <w:keepLines w:val="0"/>
        <w:widowControl w:val="0"/>
        <w:numPr>
          <w:ilvl w:val="0"/>
          <w:numId w:val="11"/>
        </w:numPr>
        <w:ind w:left="360"/>
        <w:outlineLvl w:val="0"/>
      </w:pPr>
      <w:r w:rsidRPr="0011075C">
        <w:t>Introduction</w:t>
      </w:r>
    </w:p>
    <w:p w14:paraId="6744C21A" w14:textId="77777777" w:rsidR="004C1259" w:rsidRDefault="004C1259" w:rsidP="004C1259">
      <w:pPr>
        <w:pStyle w:val="p1a"/>
      </w:pPr>
      <w:r>
        <w:t>Motivation and context of your work, question what you are trying to solve, contribution (what did you actually do).</w:t>
      </w:r>
    </w:p>
    <w:p w14:paraId="53D7402D" w14:textId="77777777" w:rsidR="000B4346" w:rsidRDefault="000B4346" w:rsidP="000B4346">
      <w:pPr>
        <w:pStyle w:val="Prrafodelista"/>
        <w:numPr>
          <w:ilvl w:val="0"/>
          <w:numId w:val="12"/>
        </w:numPr>
      </w:pPr>
      <w:r>
        <w:t>HOG</w:t>
      </w:r>
      <w:r w:rsidRPr="00F62AC2">
        <w:rPr>
          <w:color w:val="FF0000"/>
        </w:rPr>
        <w:t xml:space="preserve">, </w:t>
      </w:r>
      <w:r w:rsidR="00F62AC2" w:rsidRPr="00F62AC2">
        <w:rPr>
          <w:color w:val="FF0000"/>
        </w:rPr>
        <w:t>NMS</w:t>
      </w:r>
      <w:r w:rsidR="008F54B8">
        <w:rPr>
          <w:color w:val="FF0000"/>
        </w:rPr>
        <w:t xml:space="preserve"> (talk about the overlap </w:t>
      </w:r>
      <w:proofErr w:type="spellStart"/>
      <w:r w:rsidR="008F54B8">
        <w:rPr>
          <w:color w:val="FF0000"/>
        </w:rPr>
        <w:t>thr</w:t>
      </w:r>
      <w:proofErr w:type="spellEnd"/>
      <w:r w:rsidR="008F54B8">
        <w:rPr>
          <w:color w:val="FF0000"/>
        </w:rPr>
        <w:t>)</w:t>
      </w:r>
      <w:r w:rsidR="00F62AC2" w:rsidRPr="00F62AC2">
        <w:rPr>
          <w:color w:val="FF0000"/>
        </w:rPr>
        <w:t xml:space="preserve">, </w:t>
      </w:r>
      <w:r>
        <w:t>MOTIVATION (COMPARE 2 APPROACHES AND CLASSIFIER PERFORMANCE)</w:t>
      </w:r>
    </w:p>
    <w:p w14:paraId="03C5EB4C" w14:textId="77777777" w:rsidR="00722C88" w:rsidRPr="000B4346" w:rsidRDefault="00722C88" w:rsidP="000B4346">
      <w:pPr>
        <w:pStyle w:val="Prrafodelista"/>
        <w:numPr>
          <w:ilvl w:val="0"/>
          <w:numId w:val="12"/>
        </w:numPr>
      </w:pPr>
      <w:r>
        <w:t>Appendix : photos of some images with the detected patch and the true patch</w:t>
      </w:r>
    </w:p>
    <w:p w14:paraId="5AE07A21" w14:textId="77777777" w:rsidR="001D7187" w:rsidRPr="001D7187" w:rsidRDefault="0094728A" w:rsidP="0094728A">
      <w:pPr>
        <w:pStyle w:val="heading1"/>
        <w:keepNext w:val="0"/>
        <w:keepLines w:val="0"/>
        <w:widowControl w:val="0"/>
        <w:outlineLvl w:val="0"/>
        <w:rPr>
          <w:color w:val="FF0000"/>
        </w:rPr>
      </w:pPr>
      <w:proofErr w:type="gramStart"/>
      <w:r>
        <w:rPr>
          <w:color w:val="FF0000"/>
        </w:rPr>
        <w:t>2</w:t>
      </w:r>
      <w:r w:rsidR="001D7187" w:rsidRPr="001D7187">
        <w:rPr>
          <w:color w:val="FF0000"/>
        </w:rPr>
        <w:t xml:space="preserve">  Previous</w:t>
      </w:r>
      <w:proofErr w:type="gramEnd"/>
      <w:r w:rsidR="001D7187" w:rsidRPr="001D7187">
        <w:rPr>
          <w:color w:val="FF0000"/>
        </w:rPr>
        <w:t xml:space="preserve"> work </w:t>
      </w:r>
    </w:p>
    <w:p w14:paraId="70BA34AE" w14:textId="77777777" w:rsidR="00B07FC6" w:rsidRDefault="008D0BEC" w:rsidP="00993B27">
      <w:pPr>
        <w:pStyle w:val="heading1"/>
        <w:keepNext w:val="0"/>
        <w:keepLines w:val="0"/>
        <w:widowControl w:val="0"/>
        <w:outlineLvl w:val="0"/>
      </w:pPr>
      <w:r>
        <w:t>3</w:t>
      </w:r>
      <w:r w:rsidR="00B07FC6">
        <w:t xml:space="preserve">  </w:t>
      </w:r>
      <w:r w:rsidR="00993B27">
        <w:t xml:space="preserve"> </w:t>
      </w:r>
      <w:r w:rsidR="000456C7">
        <w:t>Methods</w:t>
      </w:r>
    </w:p>
    <w:p w14:paraId="3283D83F" w14:textId="77777777" w:rsidR="00144D0B" w:rsidRDefault="00144D0B" w:rsidP="00B864E6">
      <w:pPr>
        <w:pStyle w:val="p1a"/>
        <w:spacing w:before="240"/>
      </w:pPr>
      <w:r>
        <w:t xml:space="preserve">During the development of this project 24 images were used, 12 of them (training set) were employed to train the system while the prediction was carried out in the rest 12 images (test set). </w:t>
      </w:r>
    </w:p>
    <w:p w14:paraId="070BA50F" w14:textId="77777777" w:rsidR="00B864E6" w:rsidRDefault="00B864E6" w:rsidP="00B864E6">
      <w:pPr>
        <w:spacing w:before="240"/>
        <w:ind w:firstLine="0"/>
      </w:pPr>
      <w:r>
        <w:t xml:space="preserve">The </w:t>
      </w:r>
      <w:r w:rsidR="00D81DB7">
        <w:t>detection</w:t>
      </w:r>
      <w:r>
        <w:t xml:space="preserve"> process is composed of three main parts: training, testing and scoring. </w:t>
      </w:r>
    </w:p>
    <w:p w14:paraId="64C7DE74" w14:textId="77777777" w:rsidR="00144D0B" w:rsidRDefault="00B864E6" w:rsidP="00B864E6">
      <w:pPr>
        <w:spacing w:before="240"/>
        <w:ind w:firstLine="0"/>
      </w:pPr>
      <w:r>
        <w:t xml:space="preserve">In the first place, the system calculates the </w:t>
      </w:r>
      <w:r w:rsidR="00D81DB7">
        <w:t>HOG</w:t>
      </w:r>
      <w:r>
        <w:t xml:space="preserve"> feature vectors of every patch of the image, including the real</w:t>
      </w:r>
      <w:r w:rsidR="00D81DB7">
        <w:t xml:space="preserve"> known</w:t>
      </w:r>
      <w:r>
        <w:t xml:space="preserve"> patch that the user input to the system, and label each of the patches as true or false, being the real patches </w:t>
      </w:r>
      <w:r w:rsidR="00D81DB7">
        <w:t xml:space="preserve">equal to </w:t>
      </w:r>
      <w:r>
        <w:t xml:space="preserve">true and the rest </w:t>
      </w:r>
      <w:r w:rsidR="00D81DB7">
        <w:t xml:space="preserve">of them equal to </w:t>
      </w:r>
      <w:r>
        <w:t xml:space="preserve">false. </w:t>
      </w:r>
      <w:r w:rsidR="00D81DB7">
        <w:t xml:space="preserve">Then, the system classifier is trained with the previous sets of data: true/false feature vectors along with their corresponding labels. </w:t>
      </w:r>
    </w:p>
    <w:p w14:paraId="62ADF635" w14:textId="77777777" w:rsidR="00D81DB7" w:rsidRDefault="00D81DB7" w:rsidP="00B864E6">
      <w:pPr>
        <w:spacing w:before="240"/>
        <w:ind w:firstLine="0"/>
      </w:pPr>
      <w:r>
        <w:t xml:space="preserve">Secondly, the system employs the test images in order to make a prediction of the patch. In this process, the HOG feature vectors are calculated again and the classifiers analyzes them in order to calculate their corresponding probability of being a true patch. The </w:t>
      </w:r>
      <w:r>
        <w:lastRenderedPageBreak/>
        <w:t xml:space="preserve">output of this predictions is what determines the difference between the two approaches we studied. In the one hand, </w:t>
      </w:r>
      <w:r w:rsidR="00F62AC2">
        <w:t xml:space="preserve">in </w:t>
      </w:r>
      <w:r>
        <w:t xml:space="preserve">one approach </w:t>
      </w:r>
      <w:r w:rsidR="00F62AC2">
        <w:t xml:space="preserve">the system </w:t>
      </w:r>
      <w:r>
        <w:t xml:space="preserve">takes the patch whose probability of being true is the highest. On the other hand, the other approach </w:t>
      </w:r>
      <w:r w:rsidR="00F62AC2">
        <w:t>is based on taking all the patches with higher probability than a certain threshold input by the user, applying NMS method and, among the different output patches from NMS, taking the patch with higher probability. Either one approach is used or the other, we only want one single patch as the output of the prediction, since we are detecting one single object within the image.</w:t>
      </w:r>
    </w:p>
    <w:p w14:paraId="46CB48F0" w14:textId="77777777" w:rsidR="00BF3536" w:rsidRPr="008D0BEC" w:rsidRDefault="00F62AC2" w:rsidP="00B864E6">
      <w:pPr>
        <w:spacing w:before="240"/>
        <w:ind w:firstLine="0"/>
      </w:pPr>
      <w:r>
        <w:t>Finally, for every image we calculate the overlap area</w:t>
      </w:r>
      <w:r w:rsidR="00BF3536">
        <w:t xml:space="preserve"> between</w:t>
      </w:r>
      <w:r>
        <w:t xml:space="preserve"> the real patch </w:t>
      </w:r>
      <w:r w:rsidR="00BF3536">
        <w:t>and</w:t>
      </w:r>
      <w:r>
        <w:t xml:space="preserve"> the one that is predicted, and then we compute the ratio </w:t>
      </w:r>
      <w:r w:rsidR="00BF3536">
        <w:t>between</w:t>
      </w:r>
      <w:r>
        <w:t xml:space="preserve"> this overlap area and the total area of the real patch</w:t>
      </w:r>
      <w:r w:rsidR="00BF3536">
        <w:t xml:space="preserve"> plus the area of predicted patch, according to equation (10) from </w:t>
      </w:r>
      <w:r w:rsidR="00BF3536" w:rsidRPr="008D0BEC">
        <w:t>[Ginneken2002] (</w:t>
      </w:r>
      <w:hyperlink r:id="rId10" w:history="1">
        <w:r w:rsidR="00BF3536" w:rsidRPr="008D0BEC">
          <w:rPr>
            <w:rStyle w:val="Hipervnculo"/>
            <w:color w:val="auto"/>
          </w:rPr>
          <w:t>http://www.isi.uu.nl/Research/Publications/tmp/564.pdf</w:t>
        </w:r>
      </w:hyperlink>
      <w:r w:rsidR="00BF3536" w:rsidRPr="008D0BEC">
        <w:t>)</w:t>
      </w:r>
      <w:r w:rsidRPr="008D0BEC">
        <w:t>.</w:t>
      </w:r>
      <w:r w:rsidR="00BF3536" w:rsidRPr="008D0BEC">
        <w:t xml:space="preserve"> In this way we calculate the overlap measure Ω as:</w:t>
      </w:r>
      <w:r w:rsidRPr="008D0BEC">
        <w:t xml:space="preserve"> </w:t>
      </w:r>
    </w:p>
    <w:p w14:paraId="7FB9F86C" w14:textId="77777777" w:rsidR="00BF3536" w:rsidRPr="008D0BEC" w:rsidRDefault="00BF3536" w:rsidP="00B864E6">
      <w:pPr>
        <w:spacing w:before="240"/>
        <w:ind w:firstLine="0"/>
      </w:pPr>
      <w:r w:rsidRPr="008D0BEC">
        <w:t xml:space="preserve">Ω= TP / </w:t>
      </w:r>
      <w:r w:rsidR="008F54B8" w:rsidRPr="008D0BEC">
        <w:t>TP</w:t>
      </w:r>
      <w:r w:rsidR="00041528" w:rsidRPr="008D0BEC">
        <w:t xml:space="preserve"> </w:t>
      </w:r>
      <w:r w:rsidR="008F54B8" w:rsidRPr="008D0BEC">
        <w:t>+ FP +</w:t>
      </w:r>
      <w:r w:rsidR="00041528" w:rsidRPr="008D0BEC">
        <w:t xml:space="preserve"> </w:t>
      </w:r>
      <w:r w:rsidR="008F54B8" w:rsidRPr="008D0BEC">
        <w:t>FN</w:t>
      </w:r>
    </w:p>
    <w:p w14:paraId="1C7C5440" w14:textId="77777777" w:rsidR="0027727E" w:rsidRDefault="00F62AC2" w:rsidP="00B864E6">
      <w:pPr>
        <w:spacing w:before="240"/>
        <w:ind w:firstLine="0"/>
      </w:pPr>
      <w:r>
        <w:t>T</w:t>
      </w:r>
      <w:r w:rsidR="00BF3536">
        <w:t xml:space="preserve">he mean of each </w:t>
      </w:r>
      <w:r w:rsidR="008F54B8">
        <w:t>overlap measure</w:t>
      </w:r>
      <w:r w:rsidR="00BF3536">
        <w:t xml:space="preserve"> of </w:t>
      </w:r>
      <w:r w:rsidR="008F54B8">
        <w:t>every image</w:t>
      </w:r>
      <w:r>
        <w:t xml:space="preserve"> is employed to assign a </w:t>
      </w:r>
      <w:r w:rsidR="00BF3536">
        <w:t xml:space="preserve">total </w:t>
      </w:r>
      <w:r>
        <w:t>score to the prediction.</w:t>
      </w:r>
      <w:r w:rsidR="00B900E7">
        <w:t xml:space="preserve"> </w:t>
      </w:r>
    </w:p>
    <w:p w14:paraId="68B8EF64" w14:textId="77777777" w:rsidR="00F62AC2" w:rsidRDefault="0027727E" w:rsidP="00B864E6">
      <w:pPr>
        <w:spacing w:before="240"/>
        <w:ind w:firstLine="0"/>
      </w:pPr>
      <w:r>
        <w:t xml:space="preserve">As previously mentioned, in this project we studied the influence of two parameters </w:t>
      </w:r>
      <w:r>
        <w:t xml:space="preserve">in </w:t>
      </w:r>
      <w:r w:rsidR="00B900E7">
        <w:t xml:space="preserve">the </w:t>
      </w:r>
      <w:r w:rsidR="00B900E7">
        <w:t>prediction</w:t>
      </w:r>
      <w:r w:rsidR="00B900E7">
        <w:t xml:space="preserve"> performance using both approaches. </w:t>
      </w:r>
    </w:p>
    <w:p w14:paraId="19C4CEDC" w14:textId="77777777" w:rsidR="0027727E" w:rsidRDefault="008F54B8" w:rsidP="00B864E6">
      <w:pPr>
        <w:spacing w:before="240"/>
        <w:ind w:firstLine="0"/>
      </w:pPr>
      <w:r>
        <w:t xml:space="preserve">In the first place, </w:t>
      </w:r>
      <w:r w:rsidR="0027727E">
        <w:t xml:space="preserve">in order to </w:t>
      </w:r>
      <w:r w:rsidR="0027727E" w:rsidRPr="0027727E">
        <w:rPr>
          <w:b/>
        </w:rPr>
        <w:t>compare the two previously mentioned approaches</w:t>
      </w:r>
      <w:r w:rsidR="0027727E">
        <w:t xml:space="preserve"> </w:t>
      </w:r>
      <w:r w:rsidR="00041528">
        <w:t>we study the influence of the overlap threshold of NMS on the scores of the prediction using different classifiers (Appendix, Figure 1). However, since we further want to have a more deep analysis of the influence of the classifiers</w:t>
      </w:r>
      <w:r w:rsidR="005B0118">
        <w:t xml:space="preserve"> in the system</w:t>
      </w:r>
      <w:r w:rsidR="00041528">
        <w:t>, we focused on</w:t>
      </w:r>
      <w:r w:rsidR="005B0118">
        <w:t xml:space="preserve"> </w:t>
      </w:r>
      <w:r w:rsidR="00041528">
        <w:t xml:space="preserve">three </w:t>
      </w:r>
      <w:r w:rsidR="005B0118">
        <w:t xml:space="preserve">main </w:t>
      </w:r>
      <w:r w:rsidR="00041528">
        <w:t>classifiers</w:t>
      </w:r>
      <w:r w:rsidR="0027727E">
        <w:t xml:space="preserve"> and some of their subtypes</w:t>
      </w:r>
      <w:r w:rsidR="00041528">
        <w:t>: K Neighbors Classifier</w:t>
      </w:r>
      <w:r w:rsidR="0027727E">
        <w:t>s</w:t>
      </w:r>
      <w:r w:rsidR="00041528">
        <w:t xml:space="preserve">, Random Forest </w:t>
      </w:r>
      <w:r w:rsidR="00041528">
        <w:t>Classifier</w:t>
      </w:r>
      <w:r w:rsidR="0027727E">
        <w:t>s</w:t>
      </w:r>
      <w:r w:rsidR="00041528">
        <w:t xml:space="preserve"> and Supporting Vector Classifier</w:t>
      </w:r>
      <w:r w:rsidR="0027727E">
        <w:t>s</w:t>
      </w:r>
      <w:r w:rsidR="00041528">
        <w:t xml:space="preserve"> (SVC). </w:t>
      </w:r>
      <w:r w:rsidR="0027727E">
        <w:t>The total amount of classifiers was 21. In this process, we compare the scores of the prediction using both approaches for every overlap threshold measure in NMS, for every classifier employed.</w:t>
      </w:r>
    </w:p>
    <w:p w14:paraId="2E40873E" w14:textId="77777777" w:rsidR="008F54B8" w:rsidRDefault="0027727E" w:rsidP="00B864E6">
      <w:pPr>
        <w:spacing w:before="240"/>
        <w:ind w:firstLine="0"/>
      </w:pPr>
      <w:r>
        <w:t>In the second place,</w:t>
      </w:r>
      <w:r w:rsidR="00B900E7">
        <w:t xml:space="preserve"> we wanted to study the influence of</w:t>
      </w:r>
      <w:r>
        <w:t xml:space="preserve"> the </w:t>
      </w:r>
      <w:r w:rsidRPr="00B900E7">
        <w:rPr>
          <w:b/>
        </w:rPr>
        <w:t>step size</w:t>
      </w:r>
      <w:r w:rsidR="00B900E7">
        <w:rPr>
          <w:b/>
        </w:rPr>
        <w:t xml:space="preserve"> parameter</w:t>
      </w:r>
      <w:r>
        <w:t xml:space="preserve"> between patches for every of the previous </w:t>
      </w:r>
      <w:r w:rsidR="00B900E7">
        <w:t xml:space="preserve">21 classifiers, </w:t>
      </w:r>
      <w:r w:rsidR="00B900E7">
        <w:t>havi</w:t>
      </w:r>
      <w:r w:rsidR="00B900E7">
        <w:t>ng a constant overlap threshold of NMS</w:t>
      </w:r>
      <w:r w:rsidR="008D0BEC">
        <w:t xml:space="preserve">. In this experiment we </w:t>
      </w:r>
      <w:r w:rsidR="00B900E7">
        <w:t>again</w:t>
      </w:r>
      <w:r w:rsidR="008D0BEC">
        <w:t xml:space="preserve"> compare</w:t>
      </w:r>
      <w:r w:rsidR="00B900E7">
        <w:t xml:space="preserve"> the resulting scores using NMS were compared to the ones using the other approach. </w:t>
      </w:r>
    </w:p>
    <w:p w14:paraId="7C912DA3" w14:textId="77777777" w:rsidR="00B900E7" w:rsidRDefault="00B900E7" w:rsidP="00B864E6">
      <w:pPr>
        <w:spacing w:before="240"/>
        <w:ind w:firstLine="0"/>
      </w:pPr>
      <w:r>
        <w:t>In order to analyze the</w:t>
      </w:r>
      <w:r w:rsidR="008D0BEC">
        <w:t xml:space="preserve"> performance of the classifier of the system, we computed the Precision-Recall curves for all the 21 classifiers and obtain the AUC (Area Under Curve) so that we get a complete idea of which classifier is performing better in the system. </w:t>
      </w:r>
    </w:p>
    <w:p w14:paraId="6890B76E" w14:textId="77777777" w:rsidR="00B900E7" w:rsidRDefault="008D0BEC" w:rsidP="00B864E6">
      <w:pPr>
        <w:spacing w:before="240"/>
        <w:ind w:firstLine="0"/>
      </w:pPr>
      <w:r w:rsidRPr="008D0BEC">
        <w:t>It’s important to notice the difference between our analysis of prediction performance measured by the score obtained from an overlap measure of patches, an</w:t>
      </w:r>
      <w:bookmarkStart w:id="0" w:name="_GoBack"/>
      <w:bookmarkEnd w:id="0"/>
      <w:r w:rsidRPr="008D0BEC">
        <w:t xml:space="preserve">d the classifier performance using the PR curves previously mentioned. </w:t>
      </w:r>
    </w:p>
    <w:p w14:paraId="12D9E27C" w14:textId="77777777" w:rsidR="008D0BEC" w:rsidRDefault="008D0BEC" w:rsidP="00B864E6">
      <w:pPr>
        <w:spacing w:before="240"/>
        <w:ind w:firstLine="0"/>
      </w:pPr>
      <w:commentRangeStart w:id="1"/>
      <w:r>
        <w:t xml:space="preserve">The code of the system was implemented using Python </w:t>
      </w:r>
      <w:commentRangeStart w:id="2"/>
      <w:r>
        <w:t>language</w:t>
      </w:r>
      <w:commentRangeEnd w:id="1"/>
      <w:r>
        <w:rPr>
          <w:rStyle w:val="Refdecomentario"/>
        </w:rPr>
        <w:commentReference w:id="1"/>
      </w:r>
      <w:commentRangeEnd w:id="2"/>
      <w:r w:rsidR="00167C97">
        <w:rPr>
          <w:rStyle w:val="Refdecomentario"/>
        </w:rPr>
        <w:commentReference w:id="2"/>
      </w:r>
      <w:r>
        <w:t xml:space="preserve">. </w:t>
      </w:r>
    </w:p>
    <w:p w14:paraId="03D8EA74" w14:textId="77777777" w:rsidR="00167C97" w:rsidRPr="008D0BEC" w:rsidRDefault="00167C97" w:rsidP="00B864E6">
      <w:pPr>
        <w:spacing w:before="240"/>
        <w:ind w:firstLine="0"/>
      </w:pPr>
    </w:p>
    <w:p w14:paraId="4BD27BA0" w14:textId="77777777" w:rsidR="008D0BEC" w:rsidRDefault="008D0BEC" w:rsidP="005B0118">
      <w:pPr>
        <w:tabs>
          <w:tab w:val="left" w:pos="5004"/>
        </w:tabs>
      </w:pPr>
    </w:p>
    <w:p w14:paraId="64DD7507" w14:textId="77777777" w:rsidR="008D0BEC" w:rsidRDefault="008D0BEC" w:rsidP="005B0118">
      <w:pPr>
        <w:tabs>
          <w:tab w:val="left" w:pos="5004"/>
        </w:tabs>
      </w:pPr>
    </w:p>
    <w:p w14:paraId="1EDF6776" w14:textId="77777777" w:rsidR="008D0BEC" w:rsidRDefault="008D0BEC" w:rsidP="005B0118">
      <w:pPr>
        <w:tabs>
          <w:tab w:val="left" w:pos="5004"/>
        </w:tabs>
      </w:pPr>
    </w:p>
    <w:p w14:paraId="7B90CC24" w14:textId="77777777" w:rsidR="00144D0B" w:rsidRPr="00144D0B" w:rsidRDefault="005B0118" w:rsidP="005B0118">
      <w:pPr>
        <w:tabs>
          <w:tab w:val="left" w:pos="5004"/>
        </w:tabs>
      </w:pPr>
      <w:r>
        <w:tab/>
      </w:r>
    </w:p>
    <w:p w14:paraId="7CF47CB5" w14:textId="77777777" w:rsidR="000F5195" w:rsidRDefault="000B4346" w:rsidP="000F5195">
      <w:pPr>
        <w:pStyle w:val="p1a"/>
      </w:pPr>
      <w:r>
        <w:t xml:space="preserve">THEORY </w:t>
      </w:r>
    </w:p>
    <w:p w14:paraId="4A6120DE" w14:textId="77777777" w:rsidR="0094728A" w:rsidRPr="00144D0B" w:rsidRDefault="0094728A" w:rsidP="0094728A">
      <w:pPr>
        <w:pStyle w:val="Prrafodelista"/>
        <w:numPr>
          <w:ilvl w:val="0"/>
          <w:numId w:val="9"/>
        </w:numPr>
        <w:rPr>
          <w:color w:val="76923C" w:themeColor="accent3" w:themeShade="BF"/>
        </w:rPr>
      </w:pPr>
      <w:r w:rsidRPr="00144D0B">
        <w:rPr>
          <w:color w:val="76923C" w:themeColor="accent3" w:themeShade="BF"/>
        </w:rPr>
        <w:t xml:space="preserve">24 images in total </w:t>
      </w:r>
      <w:r w:rsidRPr="00144D0B">
        <w:rPr>
          <w:color w:val="76923C" w:themeColor="accent3" w:themeShade="BF"/>
        </w:rPr>
        <w:sym w:font="Wingdings" w:char="F0E0"/>
      </w:r>
      <w:r w:rsidRPr="00144D0B">
        <w:rPr>
          <w:color w:val="76923C" w:themeColor="accent3" w:themeShade="BF"/>
        </w:rPr>
        <w:t xml:space="preserve"> 12 train 12 test</w:t>
      </w:r>
    </w:p>
    <w:p w14:paraId="0B36BAE5" w14:textId="77777777" w:rsidR="000B4346" w:rsidRPr="008F54B8" w:rsidRDefault="00DF5EEB" w:rsidP="0094728A">
      <w:pPr>
        <w:pStyle w:val="Prrafodelista"/>
        <w:numPr>
          <w:ilvl w:val="0"/>
          <w:numId w:val="9"/>
        </w:numPr>
        <w:rPr>
          <w:color w:val="76923C" w:themeColor="accent3" w:themeShade="BF"/>
        </w:rPr>
      </w:pPr>
      <w:r w:rsidRPr="008F54B8">
        <w:rPr>
          <w:color w:val="76923C" w:themeColor="accent3" w:themeShade="BF"/>
        </w:rPr>
        <w:t xml:space="preserve">1. HOGs and </w:t>
      </w:r>
      <w:proofErr w:type="spellStart"/>
      <w:r w:rsidRPr="008F54B8">
        <w:rPr>
          <w:color w:val="76923C" w:themeColor="accent3" w:themeShade="BF"/>
        </w:rPr>
        <w:t>obtention</w:t>
      </w:r>
      <w:proofErr w:type="spellEnd"/>
      <w:r w:rsidRPr="008F54B8">
        <w:rPr>
          <w:color w:val="76923C" w:themeColor="accent3" w:themeShade="BF"/>
        </w:rPr>
        <w:t xml:space="preserve"> of feature vectors of known patches 2 training classifier with already known boxes 3 prediction taking HOGs of </w:t>
      </w:r>
      <w:proofErr w:type="spellStart"/>
      <w:r w:rsidRPr="008F54B8">
        <w:rPr>
          <w:color w:val="76923C" w:themeColor="accent3" w:themeShade="BF"/>
        </w:rPr>
        <w:t>unknows</w:t>
      </w:r>
      <w:proofErr w:type="spellEnd"/>
      <w:r w:rsidRPr="008F54B8">
        <w:rPr>
          <w:color w:val="76923C" w:themeColor="accent3" w:themeShade="BF"/>
        </w:rPr>
        <w:t xml:space="preserve"> boxes and classify them (not mentioning the program). </w:t>
      </w:r>
      <w:r w:rsidR="000B4346" w:rsidRPr="008F54B8">
        <w:rPr>
          <w:color w:val="76923C" w:themeColor="accent3" w:themeShade="BF"/>
        </w:rPr>
        <w:t xml:space="preserve">Fit, predict, </w:t>
      </w:r>
      <w:proofErr w:type="gramStart"/>
      <w:r w:rsidR="000B4346" w:rsidRPr="008F54B8">
        <w:rPr>
          <w:color w:val="76923C" w:themeColor="accent3" w:themeShade="BF"/>
        </w:rPr>
        <w:t>score</w:t>
      </w:r>
      <w:proofErr w:type="gramEnd"/>
      <w:r w:rsidR="000B4346" w:rsidRPr="008F54B8">
        <w:rPr>
          <w:color w:val="76923C" w:themeColor="accent3" w:themeShade="BF"/>
        </w:rPr>
        <w:t xml:space="preserve"> (maybe here instead of fit, predict, score we say train of classifier, prediction and score without mention the name of the functions)… </w:t>
      </w:r>
    </w:p>
    <w:p w14:paraId="4DAC994A" w14:textId="77777777" w:rsidR="000B4346" w:rsidRPr="008F54B8" w:rsidRDefault="000B4346" w:rsidP="0094728A">
      <w:pPr>
        <w:pStyle w:val="Prrafodelista"/>
        <w:numPr>
          <w:ilvl w:val="0"/>
          <w:numId w:val="9"/>
        </w:numPr>
        <w:rPr>
          <w:color w:val="76923C" w:themeColor="accent3" w:themeShade="BF"/>
        </w:rPr>
      </w:pPr>
      <w:r w:rsidRPr="008F54B8">
        <w:rPr>
          <w:color w:val="76923C" w:themeColor="accent3" w:themeShade="BF"/>
        </w:rPr>
        <w:t>Difference between two approaches: in predict we apply NMS and in the other we take the most probable one… but… what is NMS? (next paragraph)</w:t>
      </w:r>
    </w:p>
    <w:p w14:paraId="71818B44" w14:textId="77777777" w:rsidR="00765B0A" w:rsidRDefault="00765B0A" w:rsidP="0094728A">
      <w:pPr>
        <w:pStyle w:val="Prrafodelista"/>
        <w:numPr>
          <w:ilvl w:val="0"/>
          <w:numId w:val="9"/>
        </w:numPr>
      </w:pPr>
      <w:r w:rsidRPr="00C769DA">
        <w:rPr>
          <w:b/>
        </w:rPr>
        <w:t>Three main experiments</w:t>
      </w:r>
      <w:r>
        <w:t xml:space="preserve">: </w:t>
      </w:r>
    </w:p>
    <w:p w14:paraId="11C89250" w14:textId="77777777" w:rsidR="00765B0A" w:rsidRPr="00B900E7" w:rsidRDefault="008F54B8" w:rsidP="00B900E7">
      <w:pPr>
        <w:pStyle w:val="Prrafodelista"/>
        <w:numPr>
          <w:ilvl w:val="1"/>
          <w:numId w:val="13"/>
        </w:numPr>
        <w:rPr>
          <w:color w:val="76923C" w:themeColor="accent3" w:themeShade="BF"/>
        </w:rPr>
      </w:pPr>
      <w:r w:rsidRPr="0027727E">
        <w:rPr>
          <w:color w:val="76923C" w:themeColor="accent3" w:themeShade="BF"/>
        </w:rPr>
        <w:t>F</w:t>
      </w:r>
      <w:r w:rsidR="00765B0A" w:rsidRPr="0027727E">
        <w:rPr>
          <w:color w:val="76923C" w:themeColor="accent3" w:themeShade="BF"/>
        </w:rPr>
        <w:t xml:space="preserve">or </w:t>
      </w:r>
      <w:proofErr w:type="spellStart"/>
      <w:r w:rsidR="00765B0A" w:rsidRPr="0027727E">
        <w:rPr>
          <w:color w:val="76923C" w:themeColor="accent3" w:themeShade="BF"/>
        </w:rPr>
        <w:t>overlap_threshold</w:t>
      </w:r>
      <w:proofErr w:type="spellEnd"/>
      <w:r w:rsidR="00765B0A" w:rsidRPr="0027727E">
        <w:rPr>
          <w:color w:val="76923C" w:themeColor="accent3" w:themeShade="BF"/>
        </w:rPr>
        <w:sym w:font="Wingdings" w:char="F0E0"/>
      </w:r>
      <w:r w:rsidR="00765B0A" w:rsidRPr="0027727E">
        <w:rPr>
          <w:color w:val="76923C" w:themeColor="accent3" w:themeShade="BF"/>
        </w:rPr>
        <w:t xml:space="preserve"> influence in svc, </w:t>
      </w:r>
      <w:proofErr w:type="spellStart"/>
      <w:proofErr w:type="gramStart"/>
      <w:r w:rsidR="00765B0A" w:rsidRPr="0027727E">
        <w:rPr>
          <w:color w:val="76923C" w:themeColor="accent3" w:themeShade="BF"/>
        </w:rPr>
        <w:t>kn</w:t>
      </w:r>
      <w:proofErr w:type="spellEnd"/>
      <w:proofErr w:type="gramEnd"/>
      <w:r w:rsidR="00765B0A" w:rsidRPr="0027727E">
        <w:rPr>
          <w:color w:val="76923C" w:themeColor="accent3" w:themeShade="BF"/>
        </w:rPr>
        <w:t xml:space="preserve"> and random forest changing different parameters of the classifier</w:t>
      </w:r>
      <w:r w:rsidRPr="0027727E">
        <w:rPr>
          <w:color w:val="76923C" w:themeColor="accent3" w:themeShade="BF"/>
        </w:rPr>
        <w:t>.</w:t>
      </w:r>
      <w:r w:rsidR="00B900E7">
        <w:rPr>
          <w:color w:val="76923C" w:themeColor="accent3" w:themeShade="BF"/>
        </w:rPr>
        <w:t xml:space="preserve"> </w:t>
      </w:r>
      <w:proofErr w:type="gramStart"/>
      <w:r w:rsidR="00765B0A" w:rsidRPr="00B900E7">
        <w:rPr>
          <w:color w:val="76923C" w:themeColor="accent3" w:themeShade="BF"/>
        </w:rPr>
        <w:t>compare</w:t>
      </w:r>
      <w:proofErr w:type="gramEnd"/>
      <w:r w:rsidR="00765B0A" w:rsidRPr="00B900E7">
        <w:rPr>
          <w:color w:val="76923C" w:themeColor="accent3" w:themeShade="BF"/>
        </w:rPr>
        <w:t xml:space="preserve"> these </w:t>
      </w:r>
      <w:proofErr w:type="spellStart"/>
      <w:r w:rsidR="00765B0A" w:rsidRPr="00B900E7">
        <w:rPr>
          <w:color w:val="76923C" w:themeColor="accent3" w:themeShade="BF"/>
        </w:rPr>
        <w:t>quanitites</w:t>
      </w:r>
      <w:proofErr w:type="spellEnd"/>
      <w:r w:rsidR="00765B0A" w:rsidRPr="00B900E7">
        <w:rPr>
          <w:color w:val="76923C" w:themeColor="accent3" w:themeShade="BF"/>
        </w:rPr>
        <w:t xml:space="preserve"> with max probability</w:t>
      </w:r>
      <w:r w:rsidRPr="00B900E7">
        <w:rPr>
          <w:color w:val="76923C" w:themeColor="accent3" w:themeShade="BF"/>
        </w:rPr>
        <w:t>.</w:t>
      </w:r>
    </w:p>
    <w:p w14:paraId="56A1BC09" w14:textId="77777777" w:rsidR="00765B0A" w:rsidRDefault="00765B0A" w:rsidP="00C769DA">
      <w:pPr>
        <w:pStyle w:val="Prrafodelista"/>
        <w:numPr>
          <w:ilvl w:val="1"/>
          <w:numId w:val="13"/>
        </w:numPr>
      </w:pPr>
      <w:r w:rsidRPr="00B900E7">
        <w:rPr>
          <w:color w:val="76923C" w:themeColor="accent3" w:themeShade="BF"/>
        </w:rPr>
        <w:t xml:space="preserve">For step size and </w:t>
      </w:r>
      <w:proofErr w:type="spellStart"/>
      <w:proofErr w:type="gramStart"/>
      <w:r w:rsidRPr="00B900E7">
        <w:rPr>
          <w:color w:val="76923C" w:themeColor="accent3" w:themeShade="BF"/>
        </w:rPr>
        <w:t>ot</w:t>
      </w:r>
      <w:proofErr w:type="spellEnd"/>
      <w:r w:rsidRPr="00B900E7">
        <w:rPr>
          <w:color w:val="76923C" w:themeColor="accent3" w:themeShade="BF"/>
        </w:rPr>
        <w:t>=</w:t>
      </w:r>
      <w:proofErr w:type="gramEnd"/>
      <w:r w:rsidRPr="00B900E7">
        <w:rPr>
          <w:color w:val="76923C" w:themeColor="accent3" w:themeShade="BF"/>
        </w:rPr>
        <w:t>0.6 (applying NMS)</w:t>
      </w:r>
      <w:r w:rsidRPr="00B900E7">
        <w:rPr>
          <w:color w:val="76923C" w:themeColor="accent3" w:themeShade="BF"/>
        </w:rPr>
        <w:sym w:font="Wingdings" w:char="F0E0"/>
      </w:r>
      <w:r w:rsidRPr="00B900E7">
        <w:rPr>
          <w:color w:val="76923C" w:themeColor="accent3" w:themeShade="BF"/>
        </w:rPr>
        <w:t xml:space="preserve"> Scores with Same classifiers compared before. </w:t>
      </w:r>
      <w:r w:rsidR="00B900E7" w:rsidRPr="00B900E7">
        <w:rPr>
          <w:color w:val="76923C" w:themeColor="accent3" w:themeShade="BF"/>
        </w:rPr>
        <w:t>Another table</w:t>
      </w:r>
      <w:proofErr w:type="gramStart"/>
      <w:r w:rsidR="00B900E7" w:rsidRPr="00B900E7">
        <w:rPr>
          <w:color w:val="76923C" w:themeColor="accent3" w:themeShade="BF"/>
        </w:rPr>
        <w:t>.</w:t>
      </w:r>
      <w:r w:rsidR="008F54B8">
        <w:rPr>
          <w:color w:val="FF0000"/>
        </w:rPr>
        <w:t>.</w:t>
      </w:r>
      <w:proofErr w:type="gramEnd"/>
      <w:r w:rsidR="00B900E7">
        <w:rPr>
          <w:color w:val="FF0000"/>
        </w:rPr>
        <w:t xml:space="preserve"> </w:t>
      </w:r>
      <w:r w:rsidR="00B900E7" w:rsidRPr="00B900E7">
        <w:rPr>
          <w:color w:val="FF0000"/>
          <w:highlight w:val="yellow"/>
        </w:rPr>
        <w:t>TABLE</w:t>
      </w:r>
    </w:p>
    <w:p w14:paraId="15B78F39" w14:textId="77777777" w:rsidR="00F62AC2" w:rsidRPr="008D0BEC" w:rsidRDefault="000B4346" w:rsidP="00F62AC2">
      <w:pPr>
        <w:pStyle w:val="Prrafodelista"/>
        <w:numPr>
          <w:ilvl w:val="0"/>
          <w:numId w:val="9"/>
        </w:numPr>
        <w:rPr>
          <w:color w:val="76923C" w:themeColor="accent3" w:themeShade="BF"/>
        </w:rPr>
      </w:pPr>
      <w:r w:rsidRPr="008D0BEC">
        <w:rPr>
          <w:color w:val="76923C" w:themeColor="accent3" w:themeShade="BF"/>
        </w:rPr>
        <w:t>In order to analyze the performance</w:t>
      </w:r>
      <w:r w:rsidR="008D0BEC">
        <w:rPr>
          <w:color w:val="76923C" w:themeColor="accent3" w:themeShade="BF"/>
        </w:rPr>
        <w:t xml:space="preserve"> of classifier</w:t>
      </w:r>
      <w:r w:rsidRPr="008D0BEC">
        <w:rPr>
          <w:color w:val="76923C" w:themeColor="accent3" w:themeShade="BF"/>
        </w:rPr>
        <w:t>…</w:t>
      </w:r>
      <w:r w:rsidR="00590208" w:rsidRPr="008D0BEC">
        <w:rPr>
          <w:color w:val="76923C" w:themeColor="accent3" w:themeShade="BF"/>
        </w:rPr>
        <w:t xml:space="preserve"> PRECISSION/RECALL CURVES. Using </w:t>
      </w:r>
      <w:proofErr w:type="spellStart"/>
      <w:r w:rsidR="00590208" w:rsidRPr="008D0BEC">
        <w:rPr>
          <w:color w:val="76923C" w:themeColor="accent3" w:themeShade="BF"/>
        </w:rPr>
        <w:t>max_prob_patch</w:t>
      </w:r>
      <w:proofErr w:type="spellEnd"/>
      <w:r w:rsidR="00590208" w:rsidRPr="008D0BEC">
        <w:rPr>
          <w:color w:val="76923C" w:themeColor="accent3" w:themeShade="BF"/>
        </w:rPr>
        <w:t xml:space="preserve"> (without NMS, due to the results about previous experiments</w:t>
      </w:r>
      <w:proofErr w:type="gramStart"/>
      <w:r w:rsidR="00590208" w:rsidRPr="008D0BEC">
        <w:rPr>
          <w:color w:val="76923C" w:themeColor="accent3" w:themeShade="BF"/>
        </w:rPr>
        <w:t>)</w:t>
      </w:r>
      <w:r w:rsidRPr="008D0BEC">
        <w:rPr>
          <w:color w:val="76923C" w:themeColor="accent3" w:themeShade="BF"/>
        </w:rPr>
        <w:t xml:space="preserve"> </w:t>
      </w:r>
      <w:r w:rsidR="00F62AC2" w:rsidRPr="008D0BEC">
        <w:rPr>
          <w:color w:val="76923C" w:themeColor="accent3" w:themeShade="BF"/>
        </w:rPr>
        <w:t>.</w:t>
      </w:r>
      <w:proofErr w:type="gramEnd"/>
    </w:p>
    <w:p w14:paraId="3DFE2B0A" w14:textId="77777777" w:rsidR="00BF3536" w:rsidRDefault="00BF3536" w:rsidP="00F62AC2">
      <w:pPr>
        <w:pStyle w:val="Prrafodelista"/>
        <w:numPr>
          <w:ilvl w:val="0"/>
          <w:numId w:val="9"/>
        </w:numPr>
      </w:pPr>
    </w:p>
    <w:p w14:paraId="5AC5F459" w14:textId="77777777" w:rsidR="000B4346" w:rsidRPr="00D81DB7" w:rsidRDefault="00D81DB7" w:rsidP="000B4346">
      <w:pPr>
        <w:rPr>
          <w:color w:val="FF0000"/>
        </w:rPr>
      </w:pPr>
      <w:r w:rsidRPr="00D81DB7">
        <w:rPr>
          <w:color w:val="FF0000"/>
        </w:rPr>
        <w:t>Be careful with the use of patch/box</w:t>
      </w:r>
    </w:p>
    <w:p w14:paraId="773BF2BD" w14:textId="77777777" w:rsidR="000B4346" w:rsidRPr="0094728A" w:rsidRDefault="000B4346" w:rsidP="000B4346"/>
    <w:p w14:paraId="51DC38E4" w14:textId="77777777" w:rsidR="000F5195" w:rsidRDefault="000B4346" w:rsidP="000B4346">
      <w:pPr>
        <w:pStyle w:val="p1a"/>
      </w:pPr>
      <w:r>
        <w:t>CODE (implementation)</w:t>
      </w:r>
    </w:p>
    <w:p w14:paraId="087F62F7" w14:textId="77777777" w:rsidR="00765B0A" w:rsidRDefault="00765B0A" w:rsidP="00765B0A">
      <w:pPr>
        <w:pStyle w:val="Prrafodelista"/>
        <w:numPr>
          <w:ilvl w:val="0"/>
          <w:numId w:val="9"/>
        </w:numPr>
      </w:pPr>
      <w:r>
        <w:t>Which programs are we using, which language</w:t>
      </w:r>
    </w:p>
    <w:p w14:paraId="1A0452EF" w14:textId="77777777" w:rsidR="00765B0A" w:rsidRPr="00765B0A" w:rsidRDefault="00765B0A" w:rsidP="00CA6ACD">
      <w:pPr>
        <w:pStyle w:val="Prrafodelista"/>
        <w:numPr>
          <w:ilvl w:val="0"/>
          <w:numId w:val="9"/>
        </w:numPr>
      </w:pPr>
      <w:r>
        <w:t xml:space="preserve">A bit explanation of the program… </w:t>
      </w:r>
    </w:p>
    <w:p w14:paraId="32EE4CF4" w14:textId="77777777" w:rsidR="000456C7" w:rsidRDefault="00993B27" w:rsidP="000456C7">
      <w:pPr>
        <w:pStyle w:val="heading1"/>
        <w:keepNext w:val="0"/>
        <w:keepLines w:val="0"/>
        <w:widowControl w:val="0"/>
        <w:outlineLvl w:val="0"/>
      </w:pPr>
      <w:r>
        <w:t>5</w:t>
      </w:r>
      <w:r w:rsidR="000456C7">
        <w:t xml:space="preserve">   Results</w:t>
      </w:r>
    </w:p>
    <w:p w14:paraId="7B0AF3F8" w14:textId="77777777" w:rsidR="001D7187" w:rsidRDefault="00E473DF" w:rsidP="00E473DF">
      <w:pPr>
        <w:ind w:left="227" w:firstLine="0"/>
      </w:pPr>
      <w:r>
        <w:t xml:space="preserve">Comment results of 1, 2, </w:t>
      </w:r>
      <w:proofErr w:type="gramStart"/>
      <w:r>
        <w:t>3</w:t>
      </w:r>
      <w:proofErr w:type="gramEnd"/>
      <w:r>
        <w:t>. FIGURES AND TABLES HERE.</w:t>
      </w:r>
    </w:p>
    <w:p w14:paraId="6E3E6E4C" w14:textId="77777777" w:rsidR="00E473DF" w:rsidRDefault="00E473DF" w:rsidP="00E473DF">
      <w:pPr>
        <w:pStyle w:val="Prrafodelista"/>
        <w:numPr>
          <w:ilvl w:val="0"/>
          <w:numId w:val="15"/>
        </w:numPr>
      </w:pPr>
      <w:r>
        <w:t>Figure (SVC) Figures (KN) Figure (Random Forest)</w:t>
      </w:r>
    </w:p>
    <w:p w14:paraId="6C1A4787" w14:textId="77777777" w:rsidR="00E473DF" w:rsidRPr="00E473DF" w:rsidRDefault="00E473DF" w:rsidP="00E473DF">
      <w:pPr>
        <w:pStyle w:val="Prrafodelista"/>
        <w:numPr>
          <w:ilvl w:val="0"/>
          <w:numId w:val="15"/>
        </w:numPr>
      </w:pPr>
      <w:r>
        <w:t xml:space="preserve">Comment results of table but table in the </w:t>
      </w:r>
      <w:r w:rsidRPr="00E473DF">
        <w:rPr>
          <w:b/>
        </w:rPr>
        <w:t>appendix</w:t>
      </w:r>
    </w:p>
    <w:p w14:paraId="4736F1DD" w14:textId="77777777" w:rsidR="00E473DF" w:rsidRDefault="00E473DF" w:rsidP="00E473DF">
      <w:pPr>
        <w:pStyle w:val="Prrafodelista"/>
        <w:numPr>
          <w:ilvl w:val="0"/>
          <w:numId w:val="15"/>
        </w:numPr>
      </w:pPr>
      <w:r w:rsidRPr="00E473DF">
        <w:t xml:space="preserve">Figure </w:t>
      </w:r>
      <w:proofErr w:type="spellStart"/>
      <w:r w:rsidRPr="00E473DF">
        <w:t>compaing</w:t>
      </w:r>
      <w:proofErr w:type="spellEnd"/>
      <w:r w:rsidRPr="00E473DF">
        <w:t xml:space="preserve"> </w:t>
      </w:r>
      <w:proofErr w:type="spellStart"/>
      <w:r w:rsidRPr="00E473DF">
        <w:t>step_size</w:t>
      </w:r>
      <w:proofErr w:type="spellEnd"/>
      <w:r>
        <w:t xml:space="preserve"> </w:t>
      </w:r>
      <w:r>
        <w:sym w:font="Wingdings" w:char="F0E0"/>
      </w:r>
      <w:r>
        <w:t xml:space="preserve"> </w:t>
      </w:r>
      <w:r w:rsidRPr="00E473DF">
        <w:rPr>
          <w:color w:val="FF0000"/>
        </w:rPr>
        <w:t xml:space="preserve">SVC sigmoid </w:t>
      </w:r>
      <w:r>
        <w:t>= 0 (</w:t>
      </w:r>
      <w:proofErr w:type="spellStart"/>
      <w:proofErr w:type="gramStart"/>
      <w:r>
        <w:t>its</w:t>
      </w:r>
      <w:proofErr w:type="spellEnd"/>
      <w:proofErr w:type="gramEnd"/>
      <w:r>
        <w:t xml:space="preserve"> not visible)</w:t>
      </w:r>
      <w:r w:rsidR="00B900E7">
        <w:t xml:space="preserve">. </w:t>
      </w:r>
      <w:r w:rsidR="00B900E7" w:rsidRPr="00590208">
        <w:rPr>
          <w:color w:val="FF0000"/>
        </w:rPr>
        <w:t xml:space="preserve">Comment what </w:t>
      </w:r>
      <w:proofErr w:type="spellStart"/>
      <w:r w:rsidR="00B900E7" w:rsidRPr="00590208">
        <w:rPr>
          <w:color w:val="FF0000"/>
        </w:rPr>
        <w:t>Korijn</w:t>
      </w:r>
      <w:proofErr w:type="spellEnd"/>
      <w:r w:rsidR="00B900E7" w:rsidRPr="00590208">
        <w:rPr>
          <w:color w:val="FF0000"/>
        </w:rPr>
        <w:t xml:space="preserve"> told me</w:t>
      </w:r>
      <w:r w:rsidR="00B900E7">
        <w:rPr>
          <w:color w:val="FF0000"/>
        </w:rPr>
        <w:t xml:space="preserve"> about </w:t>
      </w:r>
      <w:proofErr w:type="spellStart"/>
      <w:r w:rsidR="00B900E7">
        <w:rPr>
          <w:color w:val="FF0000"/>
        </w:rPr>
        <w:t>step_size</w:t>
      </w:r>
      <w:proofErr w:type="spellEnd"/>
    </w:p>
    <w:p w14:paraId="21E993D0" w14:textId="77777777" w:rsidR="00394679" w:rsidRDefault="00394679" w:rsidP="00394679">
      <w:pPr>
        <w:pStyle w:val="Prrafodelista"/>
        <w:ind w:left="587" w:firstLine="0"/>
      </w:pPr>
    </w:p>
    <w:p w14:paraId="18D854F4" w14:textId="77777777" w:rsidR="00394679" w:rsidRDefault="00394679" w:rsidP="00394679">
      <w:pPr>
        <w:pStyle w:val="Prrafodelista"/>
        <w:ind w:left="587" w:firstLine="0"/>
      </w:pPr>
    </w:p>
    <w:p w14:paraId="3E3FC592" w14:textId="77777777" w:rsidR="00394679" w:rsidRPr="00E473DF" w:rsidRDefault="00394679" w:rsidP="00394679">
      <w:pPr>
        <w:pStyle w:val="Prrafodelista"/>
        <w:ind w:left="587" w:firstLine="0"/>
      </w:pPr>
      <w:r>
        <w:t xml:space="preserve">ROC: </w:t>
      </w:r>
      <w:proofErr w:type="spellStart"/>
      <w:r>
        <w:t>auc</w:t>
      </w:r>
      <w:proofErr w:type="spellEnd"/>
      <w:r>
        <w:t xml:space="preserve"> = 0.5 </w:t>
      </w:r>
      <w:r>
        <w:sym w:font="Wingdings" w:char="F0E0"/>
      </w:r>
      <w:r>
        <w:t xml:space="preserve"> 0 discriminatory capacity</w:t>
      </w:r>
    </w:p>
    <w:p w14:paraId="2F8B3CF8" w14:textId="77777777" w:rsidR="001C442A" w:rsidRDefault="00993B27" w:rsidP="000456C7">
      <w:pPr>
        <w:pStyle w:val="heading1"/>
        <w:outlineLvl w:val="0"/>
      </w:pPr>
      <w:r>
        <w:t>6</w:t>
      </w:r>
      <w:r w:rsidR="00C2755C">
        <w:t xml:space="preserve">   </w:t>
      </w:r>
      <w:r w:rsidR="00932C67">
        <w:t>Discussion</w:t>
      </w:r>
      <w:r w:rsidR="007258C3">
        <w:t xml:space="preserve"> </w:t>
      </w:r>
      <w:r w:rsidR="000B4346">
        <w:t xml:space="preserve">/ conclusion </w:t>
      </w:r>
    </w:p>
    <w:p w14:paraId="0BAEC226" w14:textId="77777777" w:rsidR="000B4346" w:rsidRDefault="000B4346" w:rsidP="000B4346">
      <w:pPr>
        <w:pStyle w:val="p1a"/>
      </w:pPr>
      <w:r>
        <w:t>FUTURE: More images in order to increase the score</w:t>
      </w:r>
    </w:p>
    <w:p w14:paraId="4A5AED4B" w14:textId="77777777" w:rsidR="000B4346" w:rsidRDefault="000B4346" w:rsidP="000B4346">
      <w:proofErr w:type="spellStart"/>
      <w:r>
        <w:lastRenderedPageBreak/>
        <w:t>Conlusions</w:t>
      </w:r>
      <w:proofErr w:type="spellEnd"/>
      <w:r>
        <w:t xml:space="preserve">: NMS not better than other approach but it can be useful for other </w:t>
      </w:r>
      <w:proofErr w:type="spellStart"/>
      <w:r>
        <w:t>obtection</w:t>
      </w:r>
      <w:proofErr w:type="spellEnd"/>
      <w:r>
        <w:t xml:space="preserve"> problems in which you need to get two objects</w:t>
      </w:r>
    </w:p>
    <w:p w14:paraId="1D4E26A6" w14:textId="77777777" w:rsidR="000B4346" w:rsidRPr="000B4346" w:rsidRDefault="000B4346" w:rsidP="000B4346">
      <w:r>
        <w:t>Best classifier is…. (</w:t>
      </w:r>
      <w:proofErr w:type="spellStart"/>
      <w:proofErr w:type="gramStart"/>
      <w:r>
        <w:t>kN</w:t>
      </w:r>
      <w:proofErr w:type="spellEnd"/>
      <w:proofErr w:type="gramEnd"/>
      <w:r>
        <w:t xml:space="preserve"> k=30 apparently? But watching ROC curves is…) </w:t>
      </w:r>
    </w:p>
    <w:p w14:paraId="5A2D5DF5" w14:textId="77777777" w:rsidR="000B4346" w:rsidRPr="000B4346" w:rsidRDefault="000B4346" w:rsidP="000B4346">
      <w:r>
        <w:t xml:space="preserve">Problems that need to be solved: </w:t>
      </w:r>
      <w:proofErr w:type="spellStart"/>
      <w:r>
        <w:t>overlier</w:t>
      </w:r>
      <w:proofErr w:type="spellEnd"/>
      <w:r>
        <w:t xml:space="preserve">, scales </w:t>
      </w:r>
      <w:proofErr w:type="spellStart"/>
      <w:r>
        <w:t>etc</w:t>
      </w:r>
      <w:proofErr w:type="spellEnd"/>
    </w:p>
    <w:p w14:paraId="197A6DED" w14:textId="77777777" w:rsidR="00730BD2" w:rsidRDefault="00730BD2" w:rsidP="00730BD2">
      <w:pPr>
        <w:pStyle w:val="heading1"/>
        <w:tabs>
          <w:tab w:val="left" w:pos="1815"/>
        </w:tabs>
        <w:outlineLvl w:val="0"/>
      </w:pPr>
      <w:r>
        <w:t>References</w:t>
      </w:r>
      <w:r>
        <w:tab/>
      </w:r>
    </w:p>
    <w:p w14:paraId="08D7E27C" w14:textId="77777777" w:rsidR="000C78EA" w:rsidRPr="000C78EA" w:rsidRDefault="000C78EA" w:rsidP="000C78EA"/>
    <w:p w14:paraId="5D186A2A" w14:textId="77777777" w:rsidR="00CF7293" w:rsidRDefault="00CF7293" w:rsidP="000C78EA">
      <w:pPr>
        <w:pStyle w:val="heading1"/>
        <w:outlineLvl w:val="0"/>
      </w:pPr>
    </w:p>
    <w:p w14:paraId="0CADB32A" w14:textId="77777777" w:rsidR="00CF7293" w:rsidRDefault="00CF7293" w:rsidP="00CF7293">
      <w:pPr>
        <w:pStyle w:val="p1a"/>
      </w:pPr>
    </w:p>
    <w:p w14:paraId="7EBF06EE" w14:textId="77777777" w:rsidR="00CF7293" w:rsidRDefault="00CF7293" w:rsidP="000C78EA">
      <w:pPr>
        <w:pStyle w:val="heading1"/>
        <w:outlineLvl w:val="0"/>
        <w:rPr>
          <w:b w:val="0"/>
          <w:bCs w:val="0"/>
          <w:sz w:val="20"/>
          <w:szCs w:val="20"/>
        </w:rPr>
      </w:pPr>
    </w:p>
    <w:p w14:paraId="0179CCE7" w14:textId="77777777" w:rsidR="00884D62" w:rsidRDefault="00884D62">
      <w:pPr>
        <w:ind w:firstLine="0"/>
        <w:jc w:val="left"/>
        <w:rPr>
          <w:b/>
          <w:bCs/>
          <w:sz w:val="24"/>
          <w:szCs w:val="24"/>
        </w:rPr>
      </w:pPr>
      <w:r>
        <w:br w:type="page"/>
      </w:r>
    </w:p>
    <w:p w14:paraId="38B677E2" w14:textId="77777777" w:rsidR="000C78EA" w:rsidRDefault="000C78EA" w:rsidP="000C78EA">
      <w:pPr>
        <w:pStyle w:val="heading1"/>
        <w:outlineLvl w:val="0"/>
      </w:pPr>
      <w:r>
        <w:lastRenderedPageBreak/>
        <w:t>Figures</w:t>
      </w:r>
      <w:r w:rsidR="00884D62">
        <w:t xml:space="preserve"> </w:t>
      </w:r>
      <w:r w:rsidR="00884D62" w:rsidRPr="00884D62">
        <w:rPr>
          <w:color w:val="FF0000"/>
        </w:rPr>
        <w:t>(max 2 pages)</w:t>
      </w:r>
    </w:p>
    <w:p w14:paraId="4B21FB42" w14:textId="77777777" w:rsidR="007651BF" w:rsidRDefault="00CF7293" w:rsidP="007651BF">
      <w:pPr>
        <w:spacing w:before="220" w:after="220"/>
        <w:jc w:val="center"/>
        <w:rPr>
          <w:b/>
        </w:rPr>
      </w:pPr>
      <w:r>
        <w:rPr>
          <w:b/>
          <w:noProof/>
        </w:rPr>
        <w:drawing>
          <wp:inline distT="0" distB="0" distL="0" distR="0" wp14:anchorId="4780ABA1" wp14:editId="2E450895">
            <wp:extent cx="2242292" cy="1932709"/>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s_represent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5828" cy="1944376"/>
                    </a:xfrm>
                    <a:prstGeom prst="rect">
                      <a:avLst/>
                    </a:prstGeom>
                  </pic:spPr>
                </pic:pic>
              </a:graphicData>
            </a:graphic>
          </wp:inline>
        </w:drawing>
      </w:r>
    </w:p>
    <w:p w14:paraId="71B0F654" w14:textId="77777777" w:rsidR="00730BD2" w:rsidRDefault="00730BD2" w:rsidP="00CA0A30">
      <w:pPr>
        <w:spacing w:before="220" w:after="220" w:line="276" w:lineRule="auto"/>
        <w:ind w:firstLine="0"/>
        <w:rPr>
          <w:color w:val="FF0000"/>
          <w:sz w:val="18"/>
        </w:rPr>
      </w:pPr>
      <w:r>
        <w:rPr>
          <w:b/>
        </w:rPr>
        <w:t>Fig. 1.</w:t>
      </w:r>
      <w:r>
        <w:t xml:space="preserve"> </w:t>
      </w:r>
      <w:r w:rsidR="00EA2C4D">
        <w:rPr>
          <w:sz w:val="18"/>
        </w:rPr>
        <w:t>Illustrative representation of the local histograms with respect a central point (</w:t>
      </w:r>
      <w:proofErr w:type="spellStart"/>
      <w:r w:rsidR="00EA2C4D">
        <w:rPr>
          <w:sz w:val="18"/>
        </w:rPr>
        <w:t>x</w:t>
      </w:r>
      <w:proofErr w:type="gramStart"/>
      <w:r w:rsidR="00EA2C4D">
        <w:rPr>
          <w:sz w:val="18"/>
        </w:rPr>
        <w:t>,y</w:t>
      </w:r>
      <w:proofErr w:type="spellEnd"/>
      <w:proofErr w:type="gramEnd"/>
      <w:r w:rsidR="00EA2C4D">
        <w:rPr>
          <w:sz w:val="18"/>
        </w:rPr>
        <w:t xml:space="preserve">) located at the center of the square. In this case, the angle θ is equal to 45º and the width of our region of interest is 50 pixels for illustrative purposes. </w:t>
      </w:r>
      <w:r w:rsidR="00CF7293">
        <w:rPr>
          <w:sz w:val="18"/>
        </w:rPr>
        <w:t xml:space="preserve">(Courtesy of </w:t>
      </w:r>
      <w:proofErr w:type="spellStart"/>
      <w:r w:rsidR="00CF7293">
        <w:rPr>
          <w:sz w:val="18"/>
        </w:rPr>
        <w:t>Arbelaez</w:t>
      </w:r>
      <w:proofErr w:type="spellEnd"/>
      <w:r w:rsidR="00CF7293">
        <w:rPr>
          <w:sz w:val="18"/>
        </w:rPr>
        <w:t xml:space="preserve"> </w:t>
      </w:r>
      <w:proofErr w:type="gramStart"/>
      <w:r w:rsidR="00CF7293">
        <w:rPr>
          <w:sz w:val="18"/>
        </w:rPr>
        <w:t>et</w:t>
      </w:r>
      <w:proofErr w:type="gramEnd"/>
      <w:r w:rsidR="00CF7293">
        <w:rPr>
          <w:sz w:val="18"/>
        </w:rPr>
        <w:t xml:space="preserve"> all)</w:t>
      </w:r>
      <w:r w:rsidR="00CF626F">
        <w:rPr>
          <w:sz w:val="18"/>
        </w:rPr>
        <w:t xml:space="preserve"> </w:t>
      </w:r>
      <w:r w:rsidR="00CF626F" w:rsidRPr="00CF626F">
        <w:rPr>
          <w:color w:val="FF0000"/>
          <w:sz w:val="18"/>
        </w:rPr>
        <w:t xml:space="preserve">If we don’t have space we add this just in the </w:t>
      </w:r>
      <w:proofErr w:type="spellStart"/>
      <w:r w:rsidR="00CF626F" w:rsidRPr="00CF626F">
        <w:rPr>
          <w:color w:val="FF0000"/>
          <w:sz w:val="18"/>
        </w:rPr>
        <w:t>ppt</w:t>
      </w:r>
      <w:proofErr w:type="spellEnd"/>
      <w:r w:rsidR="00884D62">
        <w:rPr>
          <w:color w:val="FF0000"/>
          <w:sz w:val="18"/>
        </w:rPr>
        <w:t xml:space="preserve">… but I think it’s important so other classmates understand it. </w:t>
      </w:r>
      <w:r w:rsidR="00CF626F" w:rsidRPr="00CF626F">
        <w:rPr>
          <w:color w:val="FF0000"/>
          <w:sz w:val="18"/>
        </w:rPr>
        <w:t xml:space="preserve"> </w:t>
      </w:r>
    </w:p>
    <w:p w14:paraId="2CE6EF2D" w14:textId="77777777" w:rsidR="006F5C13" w:rsidRDefault="006F5C13" w:rsidP="00CA0A30">
      <w:pPr>
        <w:spacing w:before="220" w:after="220" w:line="276" w:lineRule="auto"/>
        <w:ind w:firstLine="0"/>
      </w:pPr>
      <w:r>
        <w:rPr>
          <w:noProof/>
        </w:rPr>
        <w:drawing>
          <wp:inline distT="0" distB="0" distL="0" distR="0" wp14:anchorId="29670A0E" wp14:editId="70F99153">
            <wp:extent cx="4465894" cy="2019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waian different scales.jpg"/>
                    <pic:cNvPicPr/>
                  </pic:nvPicPr>
                  <pic:blipFill rotWithShape="1">
                    <a:blip r:embed="rId14" cstate="print">
                      <a:extLst>
                        <a:ext uri="{BEBA8EAE-BF5A-486C-A8C5-ECC9F3942E4B}">
                          <a14:imgProps xmlns:a14="http://schemas.microsoft.com/office/drawing/2010/main">
                            <a14:imgLayer r:embed="rId15">
                              <a14:imgEffect>
                                <a14:brightnessContrast bright="40000"/>
                              </a14:imgEffect>
                            </a14:imgLayer>
                          </a14:imgProps>
                        </a:ext>
                        <a:ext uri="{28A0092B-C50C-407E-A947-70E740481C1C}">
                          <a14:useLocalDpi xmlns:a14="http://schemas.microsoft.com/office/drawing/2010/main" val="0"/>
                        </a:ext>
                      </a:extLst>
                    </a:blip>
                    <a:srcRect l="11277" t="9405" r="8402" b="16096"/>
                    <a:stretch/>
                  </pic:blipFill>
                  <pic:spPr bwMode="auto">
                    <a:xfrm>
                      <a:off x="0" y="0"/>
                      <a:ext cx="4477539" cy="2024566"/>
                    </a:xfrm>
                    <a:prstGeom prst="rect">
                      <a:avLst/>
                    </a:prstGeom>
                    <a:ln>
                      <a:noFill/>
                    </a:ln>
                    <a:extLst>
                      <a:ext uri="{53640926-AAD7-44D8-BBD7-CCE9431645EC}">
                        <a14:shadowObscured xmlns:a14="http://schemas.microsoft.com/office/drawing/2010/main"/>
                      </a:ext>
                    </a:extLst>
                  </pic:spPr>
                </pic:pic>
              </a:graphicData>
            </a:graphic>
          </wp:inline>
        </w:drawing>
      </w:r>
    </w:p>
    <w:p w14:paraId="32725229" w14:textId="77777777" w:rsidR="006F5C13" w:rsidRDefault="006F5C13" w:rsidP="00CA0A30">
      <w:pPr>
        <w:spacing w:before="220" w:after="220" w:line="276" w:lineRule="auto"/>
        <w:ind w:firstLine="0"/>
      </w:pPr>
      <w:r w:rsidRPr="006F5C13">
        <w:rPr>
          <w:b/>
          <w:sz w:val="18"/>
        </w:rPr>
        <w:t xml:space="preserve">Fig. </w:t>
      </w:r>
      <w:r>
        <w:rPr>
          <w:b/>
          <w:sz w:val="18"/>
        </w:rPr>
        <w:t>A</w:t>
      </w:r>
      <w:r w:rsidRPr="006F5C13">
        <w:rPr>
          <w:b/>
          <w:sz w:val="18"/>
        </w:rPr>
        <w:t>.</w:t>
      </w:r>
      <w:r w:rsidRPr="006F5C13">
        <w:rPr>
          <w:sz w:val="16"/>
        </w:rPr>
        <w:t xml:space="preserve"> </w:t>
      </w:r>
      <w:r w:rsidRPr="006F5C13">
        <w:rPr>
          <w:sz w:val="18"/>
        </w:rPr>
        <w:t xml:space="preserve">Influence of </w:t>
      </w:r>
      <w:r>
        <w:rPr>
          <w:sz w:val="18"/>
        </w:rPr>
        <w:t>scale</w:t>
      </w:r>
      <w:r w:rsidRPr="006F5C13">
        <w:rPr>
          <w:sz w:val="18"/>
        </w:rPr>
        <w:t xml:space="preserve"> in gradient</w:t>
      </w:r>
      <w:r>
        <w:rPr>
          <w:sz w:val="18"/>
        </w:rPr>
        <w:t>s’</w:t>
      </w:r>
      <w:r w:rsidRPr="006F5C13">
        <w:rPr>
          <w:sz w:val="18"/>
        </w:rPr>
        <w:t xml:space="preserve"> magnitude</w:t>
      </w:r>
      <w:r>
        <w:rPr>
          <w:sz w:val="18"/>
        </w:rPr>
        <w:t>s</w:t>
      </w:r>
      <w:r w:rsidRPr="006F5C13">
        <w:rPr>
          <w:sz w:val="18"/>
        </w:rPr>
        <w:t xml:space="preserve">. </w:t>
      </w:r>
      <w:r>
        <w:rPr>
          <w:sz w:val="18"/>
        </w:rPr>
        <w:t xml:space="preserve">Big scales images give rise to fine contours in contrast with the coarse contours acquired in the smaller scale image. </w:t>
      </w:r>
      <w:r w:rsidRPr="006F5C13">
        <w:rPr>
          <w:sz w:val="18"/>
        </w:rPr>
        <w:t>The brightness of this image is increased by a 40% factor</w:t>
      </w:r>
      <w:r>
        <w:rPr>
          <w:sz w:val="18"/>
        </w:rPr>
        <w:t xml:space="preserve"> </w:t>
      </w:r>
    </w:p>
    <w:p w14:paraId="66C6CD4D" w14:textId="77777777" w:rsidR="00730BD2" w:rsidRDefault="006F48AE" w:rsidP="006F48AE">
      <w:pPr>
        <w:spacing w:before="220" w:after="220"/>
      </w:pPr>
      <w:r>
        <w:rPr>
          <w:noProof/>
        </w:rPr>
        <w:lastRenderedPageBreak/>
        <w:drawing>
          <wp:inline distT="0" distB="0" distL="0" distR="0" wp14:anchorId="31491FFA" wp14:editId="5D5C995A">
            <wp:extent cx="4715028" cy="214448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ours in XY.jpg"/>
                    <pic:cNvPicPr/>
                  </pic:nvPicPr>
                  <pic:blipFill rotWithShape="1">
                    <a:blip r:embed="rId16" cstate="print">
                      <a:extLst>
                        <a:ext uri="{BEBA8EAE-BF5A-486C-A8C5-ECC9F3942E4B}">
                          <a14:imgProps xmlns:a14="http://schemas.microsoft.com/office/drawing/2010/main">
                            <a14:imgLayer r:embed="rId17">
                              <a14:imgEffect>
                                <a14:brightnessContrast bright="40000"/>
                              </a14:imgEffect>
                            </a14:imgLayer>
                          </a14:imgProps>
                        </a:ext>
                        <a:ext uri="{28A0092B-C50C-407E-A947-70E740481C1C}">
                          <a14:useLocalDpi xmlns:a14="http://schemas.microsoft.com/office/drawing/2010/main" val="0"/>
                        </a:ext>
                      </a:extLst>
                    </a:blip>
                    <a:srcRect l="10409" t="10168" r="7305" b="13062"/>
                    <a:stretch/>
                  </pic:blipFill>
                  <pic:spPr bwMode="auto">
                    <a:xfrm>
                      <a:off x="0" y="0"/>
                      <a:ext cx="4730864" cy="2151688"/>
                    </a:xfrm>
                    <a:prstGeom prst="rect">
                      <a:avLst/>
                    </a:prstGeom>
                    <a:ln>
                      <a:noFill/>
                    </a:ln>
                    <a:extLst>
                      <a:ext uri="{53640926-AAD7-44D8-BBD7-CCE9431645EC}">
                        <a14:shadowObscured xmlns:a14="http://schemas.microsoft.com/office/drawing/2010/main"/>
                      </a:ext>
                    </a:extLst>
                  </pic:spPr>
                </pic:pic>
              </a:graphicData>
            </a:graphic>
          </wp:inline>
        </w:drawing>
      </w:r>
    </w:p>
    <w:p w14:paraId="73BEFE14" w14:textId="77777777" w:rsidR="006F5C13" w:rsidRDefault="00730BD2" w:rsidP="00730BD2">
      <w:pPr>
        <w:pStyle w:val="figurelegend"/>
      </w:pPr>
      <w:r>
        <w:rPr>
          <w:b/>
        </w:rPr>
        <w:t xml:space="preserve">Fig. </w:t>
      </w:r>
      <w:r w:rsidR="006F48AE">
        <w:rPr>
          <w:b/>
        </w:rPr>
        <w:t>X</w:t>
      </w:r>
      <w:r>
        <w:rPr>
          <w:b/>
        </w:rPr>
        <w:t>.</w:t>
      </w:r>
      <w:r>
        <w:t xml:space="preserve"> </w:t>
      </w:r>
      <w:r w:rsidR="006F48AE">
        <w:t>Influence of θ in gradient</w:t>
      </w:r>
      <w:r w:rsidR="006F5C13">
        <w:t>s’</w:t>
      </w:r>
      <w:r w:rsidR="006F48AE">
        <w:t xml:space="preserve"> magnitude</w:t>
      </w:r>
      <w:r w:rsidR="006F5C13">
        <w:t>s</w:t>
      </w:r>
      <w:r w:rsidR="006F48AE">
        <w:t xml:space="preserve">. Using one single orientation (θ=0º or θ=90º) is not enough to acquire contour quality, but the combination of both give rise to an efficient contour detector. The brightness of this image is increased by a 40% factor for illustrative purposes. </w:t>
      </w:r>
    </w:p>
    <w:p w14:paraId="01262FD1" w14:textId="77777777" w:rsidR="006F5C13" w:rsidRDefault="006F5C13" w:rsidP="00730BD2">
      <w:pPr>
        <w:pStyle w:val="figurelegend"/>
        <w:rPr>
          <w:color w:val="FF0000"/>
        </w:rPr>
      </w:pPr>
      <w:r>
        <w:rPr>
          <w:color w:val="FF0000"/>
        </w:rPr>
        <w:t>Notes:</w:t>
      </w:r>
    </w:p>
    <w:p w14:paraId="310523CB" w14:textId="77777777" w:rsidR="000C78EA" w:rsidRDefault="006F48AE" w:rsidP="006F5C13">
      <w:pPr>
        <w:pStyle w:val="figurelegend"/>
        <w:numPr>
          <w:ilvl w:val="0"/>
          <w:numId w:val="5"/>
        </w:numPr>
        <w:rPr>
          <w:color w:val="FF0000"/>
        </w:rPr>
      </w:pPr>
      <w:r w:rsidRPr="006F48AE">
        <w:rPr>
          <w:color w:val="FF0000"/>
        </w:rPr>
        <w:t xml:space="preserve">I HAVE CHANGED THE </w:t>
      </w:r>
      <w:r w:rsidR="006F5C13">
        <w:rPr>
          <w:color w:val="FF0000"/>
        </w:rPr>
        <w:t>BRIGHTNESS</w:t>
      </w:r>
      <w:r w:rsidRPr="006F48AE">
        <w:rPr>
          <w:color w:val="FF0000"/>
        </w:rPr>
        <w:t xml:space="preserve"> OF THIS IMAGE</w:t>
      </w:r>
      <w:r w:rsidR="006F5C13">
        <w:rPr>
          <w:color w:val="FF0000"/>
        </w:rPr>
        <w:t xml:space="preserve"> AND THE PREVIOUS</w:t>
      </w:r>
      <w:r w:rsidRPr="006F48AE">
        <w:rPr>
          <w:color w:val="FF0000"/>
        </w:rPr>
        <w:t xml:space="preserve"> </w:t>
      </w:r>
      <w:r w:rsidR="006F5C13">
        <w:rPr>
          <w:color w:val="FF0000"/>
        </w:rPr>
        <w:t xml:space="preserve">OINE </w:t>
      </w:r>
      <w:r w:rsidRPr="006F48AE">
        <w:rPr>
          <w:color w:val="FF0000"/>
        </w:rPr>
        <w:t xml:space="preserve">SINCE THEY SAY THAT </w:t>
      </w:r>
      <w:r w:rsidR="006F5C13">
        <w:rPr>
          <w:color w:val="FF0000"/>
        </w:rPr>
        <w:t xml:space="preserve">PICTURES </w:t>
      </w:r>
      <w:r w:rsidRPr="006F48AE">
        <w:rPr>
          <w:color w:val="FF0000"/>
        </w:rPr>
        <w:t>MUST HAVE AS MUCH CONTRAST AS POSIBLE… BUT MAYBE THAT IS “CHEATING”</w:t>
      </w:r>
      <w:r w:rsidR="006F5C13">
        <w:rPr>
          <w:color w:val="FF0000"/>
        </w:rPr>
        <w:t>…SHOULD I MENTION IT SO THEY DON’T THINK SO?</w:t>
      </w:r>
      <w:r w:rsidRPr="006F48AE">
        <w:rPr>
          <w:color w:val="FF0000"/>
        </w:rPr>
        <w:t xml:space="preserve">)   </w:t>
      </w:r>
    </w:p>
    <w:p w14:paraId="2D3AE56F" w14:textId="77777777" w:rsidR="006F5C13" w:rsidRPr="006F5C13" w:rsidRDefault="006F5C13" w:rsidP="006F5C13">
      <w:pPr>
        <w:pStyle w:val="Prrafodelista"/>
        <w:numPr>
          <w:ilvl w:val="0"/>
          <w:numId w:val="5"/>
        </w:numPr>
        <w:rPr>
          <w:color w:val="FF0000"/>
        </w:rPr>
      </w:pPr>
      <w:r w:rsidRPr="006F5C13">
        <w:rPr>
          <w:color w:val="FF0000"/>
        </w:rPr>
        <w:t>Maybe the pictures can be acquired again changing the font size of the graphs</w:t>
      </w:r>
      <w:r>
        <w:rPr>
          <w:color w:val="FF0000"/>
        </w:rPr>
        <w:t xml:space="preserve"> so they are more readable </w:t>
      </w:r>
    </w:p>
    <w:sectPr w:rsidR="006F5C13" w:rsidRPr="006F5C13" w:rsidSect="0022367D">
      <w:footerReference w:type="even" r:id="rId18"/>
      <w:footerReference w:type="default" r:id="rId19"/>
      <w:pgSz w:w="11907" w:h="16840" w:code="9"/>
      <w:pgMar w:top="2948" w:right="2495" w:bottom="2948" w:left="2495" w:header="2381" w:footer="1389" w:gutter="0"/>
      <w:cols w:space="708"/>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 Silos Viu" w:date="2016-01-10T18:20:00Z" w:initials="MSV">
    <w:p w14:paraId="514B0273" w14:textId="77777777" w:rsidR="008D0BEC" w:rsidRDefault="008D0BEC">
      <w:pPr>
        <w:pStyle w:val="Textocomentario"/>
      </w:pPr>
      <w:r>
        <w:rPr>
          <w:rStyle w:val="Refdecomentario"/>
        </w:rPr>
        <w:annotationRef/>
      </w:r>
      <w:r>
        <w:t xml:space="preserve">Do we need to talk about Anaconda, </w:t>
      </w:r>
      <w:proofErr w:type="spellStart"/>
      <w:r>
        <w:t>iPython</w:t>
      </w:r>
      <w:proofErr w:type="spellEnd"/>
      <w:r>
        <w:t xml:space="preserve"> notebooks and Jupiter?</w:t>
      </w:r>
    </w:p>
  </w:comment>
  <w:comment w:id="2" w:author="Maria Silos Viu" w:date="2016-01-10T18:21:00Z" w:initials="MSV">
    <w:p w14:paraId="2CF4120E" w14:textId="76714040" w:rsidR="00167C97" w:rsidRDefault="00167C97" w:rsidP="00167C97">
      <w:pPr>
        <w:pStyle w:val="Textocomentario"/>
        <w:ind w:firstLine="0"/>
      </w:pPr>
      <w:r>
        <w:rPr>
          <w:rStyle w:val="Refdecomentario"/>
        </w:rPr>
        <w:annotationRef/>
      </w:r>
      <w:r>
        <w:t>I haven’t explain the code, should 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4B0273" w15:done="0"/>
  <w15:commentEx w15:paraId="2CF412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67C33" w14:textId="77777777" w:rsidR="004B111E" w:rsidRDefault="004B111E">
      <w:r>
        <w:separator/>
      </w:r>
    </w:p>
  </w:endnote>
  <w:endnote w:type="continuationSeparator" w:id="0">
    <w:p w14:paraId="68603757" w14:textId="77777777" w:rsidR="004B111E" w:rsidRDefault="004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4713" w14:textId="77777777" w:rsidR="00204952" w:rsidRDefault="00204952" w:rsidP="0049631D">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64690F" w14:textId="77777777" w:rsidR="00204952" w:rsidRDefault="00204952" w:rsidP="0049631D">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8633C" w14:textId="77777777" w:rsidR="00204952" w:rsidRDefault="00204952" w:rsidP="0049631D">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7C97">
      <w:rPr>
        <w:rStyle w:val="Nmerodepgina"/>
        <w:noProof/>
      </w:rPr>
      <w:t>6</w:t>
    </w:r>
    <w:r>
      <w:rPr>
        <w:rStyle w:val="Nmerodepgina"/>
      </w:rPr>
      <w:fldChar w:fldCharType="end"/>
    </w:r>
  </w:p>
  <w:p w14:paraId="55B3A859" w14:textId="77777777" w:rsidR="00204952" w:rsidRDefault="00204952" w:rsidP="0049631D">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BA084" w14:textId="77777777" w:rsidR="004B111E" w:rsidRDefault="004B111E">
      <w:r>
        <w:separator/>
      </w:r>
    </w:p>
  </w:footnote>
  <w:footnote w:type="continuationSeparator" w:id="0">
    <w:p w14:paraId="1B7CC63F" w14:textId="77777777" w:rsidR="004B111E" w:rsidRDefault="004B11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imes New Roman" w:hAnsi="Times New Roman" w:hint="default"/>
      </w:rPr>
    </w:lvl>
    <w:lvl w:ilvl="4">
      <w:numFmt w:val="decimal"/>
      <w:pStyle w:val="Ttulo5"/>
      <w:lvlText w:val="%5"/>
      <w:legacy w:legacy="1" w:legacySpace="0" w:legacyIndent="0"/>
      <w:lvlJc w:val="left"/>
      <w:rPr>
        <w:rFonts w:ascii="Times New Roman" w:hAnsi="Times New Roman" w:hint="default"/>
      </w:rPr>
    </w:lvl>
    <w:lvl w:ilvl="5">
      <w:numFmt w:val="decimal"/>
      <w:pStyle w:val="Ttulo6"/>
      <w:lvlText w:val="%6"/>
      <w:legacy w:legacy="1" w:legacySpace="0" w:legacyIndent="0"/>
      <w:lvlJc w:val="left"/>
      <w:rPr>
        <w:rFonts w:ascii="Times New Roman" w:hAnsi="Times New Roman" w:hint="default"/>
      </w:rPr>
    </w:lvl>
    <w:lvl w:ilvl="6">
      <w:numFmt w:val="decimal"/>
      <w:pStyle w:val="Ttulo7"/>
      <w:lvlText w:val="%7"/>
      <w:legacy w:legacy="1" w:legacySpace="0" w:legacyIndent="0"/>
      <w:lvlJc w:val="left"/>
      <w:rPr>
        <w:rFonts w:ascii="Times New Roman" w:hAnsi="Times New Roman" w:hint="default"/>
      </w:rPr>
    </w:lvl>
    <w:lvl w:ilvl="7">
      <w:numFmt w:val="decimal"/>
      <w:pStyle w:val="Ttulo8"/>
      <w:lvlText w:val="%8"/>
      <w:legacy w:legacy="1" w:legacySpace="0" w:legacyIndent="0"/>
      <w:lvlJc w:val="left"/>
      <w:rPr>
        <w:rFonts w:ascii="Times New Roman" w:hAnsi="Times New Roman" w:hint="default"/>
      </w:rPr>
    </w:lvl>
    <w:lvl w:ilvl="8">
      <w:numFmt w:val="decimal"/>
      <w:pStyle w:val="Ttulo9"/>
      <w:lvlText w:val="%9"/>
      <w:legacy w:legacy="1" w:legacySpace="0" w:legacyIndent="0"/>
      <w:lvlJc w:val="left"/>
      <w:rPr>
        <w:rFonts w:ascii="Times New Roman" w:hAnsi="Times New Roman"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3B66F3"/>
    <w:multiLevelType w:val="hybridMultilevel"/>
    <w:tmpl w:val="362821F0"/>
    <w:lvl w:ilvl="0" w:tplc="A5C02C0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D00F4"/>
    <w:multiLevelType w:val="hybridMultilevel"/>
    <w:tmpl w:val="8848BBF4"/>
    <w:lvl w:ilvl="0" w:tplc="7E02AE5C">
      <w:start w:val="2"/>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4" w15:restartNumberingAfterBreak="0">
    <w:nsid w:val="17E60939"/>
    <w:multiLevelType w:val="hybridMultilevel"/>
    <w:tmpl w:val="CA4A3574"/>
    <w:lvl w:ilvl="0" w:tplc="94A2AF40">
      <w:start w:val="2"/>
      <w:numFmt w:val="bullet"/>
      <w:lvlText w:val="-"/>
      <w:lvlJc w:val="left"/>
      <w:pPr>
        <w:ind w:left="630" w:hanging="360"/>
      </w:pPr>
      <w:rPr>
        <w:rFonts w:ascii="Times" w:eastAsia="Times New Roman" w:hAnsi="Times" w:cs="Time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ADD38CC"/>
    <w:multiLevelType w:val="hybridMultilevel"/>
    <w:tmpl w:val="498255E6"/>
    <w:lvl w:ilvl="0" w:tplc="A568018E">
      <w:start w:val="5"/>
      <w:numFmt w:val="bullet"/>
      <w:lvlText w:val="-"/>
      <w:lvlJc w:val="left"/>
      <w:pPr>
        <w:ind w:left="720" w:hanging="360"/>
      </w:pPr>
      <w:rPr>
        <w:rFonts w:ascii="Times" w:eastAsia="Times New Roman" w:hAnsi="Times" w:cs="Time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2EAE"/>
    <w:multiLevelType w:val="hybridMultilevel"/>
    <w:tmpl w:val="B734C0C8"/>
    <w:lvl w:ilvl="0" w:tplc="B52023B2">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3EB1540A"/>
    <w:multiLevelType w:val="hybridMultilevel"/>
    <w:tmpl w:val="17AA56FC"/>
    <w:lvl w:ilvl="0" w:tplc="A568018E">
      <w:start w:val="5"/>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64D68"/>
    <w:multiLevelType w:val="hybridMultilevel"/>
    <w:tmpl w:val="AD647B6A"/>
    <w:lvl w:ilvl="0" w:tplc="86D63F4C">
      <w:start w:val="3"/>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EF0710"/>
    <w:multiLevelType w:val="hybridMultilevel"/>
    <w:tmpl w:val="1EC4926C"/>
    <w:lvl w:ilvl="0" w:tplc="C06A352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31112"/>
    <w:multiLevelType w:val="hybridMultilevel"/>
    <w:tmpl w:val="9F82BAE8"/>
    <w:lvl w:ilvl="0" w:tplc="1048F14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60266AFB"/>
    <w:multiLevelType w:val="hybridMultilevel"/>
    <w:tmpl w:val="E80CB7E6"/>
    <w:lvl w:ilvl="0" w:tplc="D1FA1020">
      <w:start w:val="5"/>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843C3"/>
    <w:multiLevelType w:val="hybridMultilevel"/>
    <w:tmpl w:val="5F2C7B64"/>
    <w:lvl w:ilvl="0" w:tplc="B0567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82B26"/>
    <w:multiLevelType w:val="hybridMultilevel"/>
    <w:tmpl w:val="FCBECF34"/>
    <w:lvl w:ilvl="0" w:tplc="E14A97E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24E5DA9"/>
    <w:multiLevelType w:val="hybridMultilevel"/>
    <w:tmpl w:val="42A2B49E"/>
    <w:lvl w:ilvl="0" w:tplc="B5122608">
      <w:start w:val="5"/>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4"/>
  </w:num>
  <w:num w:numId="4">
    <w:abstractNumId w:val="4"/>
  </w:num>
  <w:num w:numId="5">
    <w:abstractNumId w:val="9"/>
  </w:num>
  <w:num w:numId="6">
    <w:abstractNumId w:val="13"/>
  </w:num>
  <w:num w:numId="7">
    <w:abstractNumId w:val="11"/>
  </w:num>
  <w:num w:numId="8">
    <w:abstractNumId w:val="2"/>
  </w:num>
  <w:num w:numId="9">
    <w:abstractNumId w:val="7"/>
  </w:num>
  <w:num w:numId="10">
    <w:abstractNumId w:val="8"/>
  </w:num>
  <w:num w:numId="11">
    <w:abstractNumId w:val="12"/>
  </w:num>
  <w:num w:numId="12">
    <w:abstractNumId w:val="3"/>
  </w:num>
  <w:num w:numId="13">
    <w:abstractNumId w:val="5"/>
  </w:num>
  <w:num w:numId="14">
    <w:abstractNumId w:val="10"/>
  </w:num>
  <w:num w:numId="1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Silos Viu">
    <w15:presenceInfo w15:providerId="None" w15:userId="Maria Silos V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8"/>
    <w:rsid w:val="00010E67"/>
    <w:rsid w:val="000147A4"/>
    <w:rsid w:val="00015FC8"/>
    <w:rsid w:val="00041528"/>
    <w:rsid w:val="0004469F"/>
    <w:rsid w:val="0004562F"/>
    <w:rsid w:val="000456C7"/>
    <w:rsid w:val="00054935"/>
    <w:rsid w:val="00084B84"/>
    <w:rsid w:val="000A3AE2"/>
    <w:rsid w:val="000B4346"/>
    <w:rsid w:val="000C78EA"/>
    <w:rsid w:val="000D2704"/>
    <w:rsid w:val="000F4B57"/>
    <w:rsid w:val="000F5195"/>
    <w:rsid w:val="000F7B6F"/>
    <w:rsid w:val="001041DC"/>
    <w:rsid w:val="0011075C"/>
    <w:rsid w:val="00144D0B"/>
    <w:rsid w:val="00167C97"/>
    <w:rsid w:val="00193E6F"/>
    <w:rsid w:val="001A525F"/>
    <w:rsid w:val="001B3D25"/>
    <w:rsid w:val="001B5301"/>
    <w:rsid w:val="001C442A"/>
    <w:rsid w:val="001D2DA2"/>
    <w:rsid w:val="001D7187"/>
    <w:rsid w:val="00204952"/>
    <w:rsid w:val="00207A4A"/>
    <w:rsid w:val="00214291"/>
    <w:rsid w:val="0022367D"/>
    <w:rsid w:val="00233B5F"/>
    <w:rsid w:val="00233DBE"/>
    <w:rsid w:val="0026331F"/>
    <w:rsid w:val="00275E2E"/>
    <w:rsid w:val="0027727E"/>
    <w:rsid w:val="00290826"/>
    <w:rsid w:val="002A1640"/>
    <w:rsid w:val="002A2198"/>
    <w:rsid w:val="002C1DB7"/>
    <w:rsid w:val="002C7C03"/>
    <w:rsid w:val="002D12EE"/>
    <w:rsid w:val="002E4665"/>
    <w:rsid w:val="002F1337"/>
    <w:rsid w:val="00305CB8"/>
    <w:rsid w:val="00320CCB"/>
    <w:rsid w:val="003655CB"/>
    <w:rsid w:val="00376EA7"/>
    <w:rsid w:val="00394679"/>
    <w:rsid w:val="003A7806"/>
    <w:rsid w:val="003E57C8"/>
    <w:rsid w:val="0042192A"/>
    <w:rsid w:val="00453EBD"/>
    <w:rsid w:val="004572A1"/>
    <w:rsid w:val="0049631D"/>
    <w:rsid w:val="004A5D76"/>
    <w:rsid w:val="004B111E"/>
    <w:rsid w:val="004C1259"/>
    <w:rsid w:val="004E4093"/>
    <w:rsid w:val="004E57CF"/>
    <w:rsid w:val="004F203F"/>
    <w:rsid w:val="004F2DDD"/>
    <w:rsid w:val="00507763"/>
    <w:rsid w:val="00537841"/>
    <w:rsid w:val="005408EA"/>
    <w:rsid w:val="00564608"/>
    <w:rsid w:val="00566630"/>
    <w:rsid w:val="005801EA"/>
    <w:rsid w:val="00590208"/>
    <w:rsid w:val="005A4747"/>
    <w:rsid w:val="005B0118"/>
    <w:rsid w:val="005B5467"/>
    <w:rsid w:val="005C12D0"/>
    <w:rsid w:val="00607101"/>
    <w:rsid w:val="006670CD"/>
    <w:rsid w:val="0067010E"/>
    <w:rsid w:val="00675B6E"/>
    <w:rsid w:val="00686EC3"/>
    <w:rsid w:val="006B6392"/>
    <w:rsid w:val="006C40A9"/>
    <w:rsid w:val="006F48AE"/>
    <w:rsid w:val="006F5C13"/>
    <w:rsid w:val="007047C2"/>
    <w:rsid w:val="00722C88"/>
    <w:rsid w:val="007258C3"/>
    <w:rsid w:val="00730BD2"/>
    <w:rsid w:val="00754B41"/>
    <w:rsid w:val="00763CCB"/>
    <w:rsid w:val="007651BF"/>
    <w:rsid w:val="00765B0A"/>
    <w:rsid w:val="00781BBF"/>
    <w:rsid w:val="007C3CCD"/>
    <w:rsid w:val="007C6384"/>
    <w:rsid w:val="00822154"/>
    <w:rsid w:val="008260CD"/>
    <w:rsid w:val="00876193"/>
    <w:rsid w:val="00884D62"/>
    <w:rsid w:val="008A1927"/>
    <w:rsid w:val="008B5F3C"/>
    <w:rsid w:val="008D0BEC"/>
    <w:rsid w:val="008D14E7"/>
    <w:rsid w:val="008E093D"/>
    <w:rsid w:val="008F54B8"/>
    <w:rsid w:val="00932C67"/>
    <w:rsid w:val="00947133"/>
    <w:rsid w:val="0094728A"/>
    <w:rsid w:val="00975100"/>
    <w:rsid w:val="00975FE5"/>
    <w:rsid w:val="00980461"/>
    <w:rsid w:val="009818B6"/>
    <w:rsid w:val="009839CA"/>
    <w:rsid w:val="00993B27"/>
    <w:rsid w:val="009F6E35"/>
    <w:rsid w:val="00A1336E"/>
    <w:rsid w:val="00A17877"/>
    <w:rsid w:val="00A203C8"/>
    <w:rsid w:val="00A831B7"/>
    <w:rsid w:val="00A943F1"/>
    <w:rsid w:val="00B07FC6"/>
    <w:rsid w:val="00B16A32"/>
    <w:rsid w:val="00B432C0"/>
    <w:rsid w:val="00B62D37"/>
    <w:rsid w:val="00B64B9A"/>
    <w:rsid w:val="00B744A0"/>
    <w:rsid w:val="00B75CE0"/>
    <w:rsid w:val="00B82A23"/>
    <w:rsid w:val="00B864E6"/>
    <w:rsid w:val="00B900E7"/>
    <w:rsid w:val="00BA1668"/>
    <w:rsid w:val="00BC1A3E"/>
    <w:rsid w:val="00BD6647"/>
    <w:rsid w:val="00BE3A3D"/>
    <w:rsid w:val="00BF3536"/>
    <w:rsid w:val="00C0119D"/>
    <w:rsid w:val="00C06437"/>
    <w:rsid w:val="00C2755C"/>
    <w:rsid w:val="00C322C0"/>
    <w:rsid w:val="00C71E0F"/>
    <w:rsid w:val="00C769DA"/>
    <w:rsid w:val="00C81600"/>
    <w:rsid w:val="00CA0A30"/>
    <w:rsid w:val="00CA294D"/>
    <w:rsid w:val="00CA6ACD"/>
    <w:rsid w:val="00CD0939"/>
    <w:rsid w:val="00CD4E84"/>
    <w:rsid w:val="00CE217D"/>
    <w:rsid w:val="00CF626F"/>
    <w:rsid w:val="00CF7293"/>
    <w:rsid w:val="00D0122F"/>
    <w:rsid w:val="00D02E46"/>
    <w:rsid w:val="00D03236"/>
    <w:rsid w:val="00D0631F"/>
    <w:rsid w:val="00D0757F"/>
    <w:rsid w:val="00D61B70"/>
    <w:rsid w:val="00D62BC7"/>
    <w:rsid w:val="00D65EDD"/>
    <w:rsid w:val="00D72EDA"/>
    <w:rsid w:val="00D81DB7"/>
    <w:rsid w:val="00D87CD1"/>
    <w:rsid w:val="00DB7F72"/>
    <w:rsid w:val="00DC509A"/>
    <w:rsid w:val="00DF5EEB"/>
    <w:rsid w:val="00E07531"/>
    <w:rsid w:val="00E276D7"/>
    <w:rsid w:val="00E379B7"/>
    <w:rsid w:val="00E42181"/>
    <w:rsid w:val="00E473DF"/>
    <w:rsid w:val="00E53032"/>
    <w:rsid w:val="00E93816"/>
    <w:rsid w:val="00E96E14"/>
    <w:rsid w:val="00EA2C4D"/>
    <w:rsid w:val="00EA44B2"/>
    <w:rsid w:val="00EB7BFF"/>
    <w:rsid w:val="00EE6C43"/>
    <w:rsid w:val="00EF5748"/>
    <w:rsid w:val="00F31571"/>
    <w:rsid w:val="00F3559E"/>
    <w:rsid w:val="00F35867"/>
    <w:rsid w:val="00F415D2"/>
    <w:rsid w:val="00F57938"/>
    <w:rsid w:val="00F605A6"/>
    <w:rsid w:val="00F62AC2"/>
    <w:rsid w:val="00F67D9A"/>
    <w:rsid w:val="00F72987"/>
    <w:rsid w:val="00F75A2B"/>
    <w:rsid w:val="00FA2D36"/>
    <w:rsid w:val="00FB31A3"/>
    <w:rsid w:val="00FC2A8C"/>
    <w:rsid w:val="00FD5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5B138"/>
  <w15:docId w15:val="{DD7DD49E-234B-4BE2-9C29-61DF46AA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227"/>
      <w:jc w:val="both"/>
    </w:pPr>
    <w:rPr>
      <w:rFonts w:ascii="Times" w:hAnsi="Times" w:cs="Times"/>
      <w:lang w:val="en-US" w:eastAsia="en-US"/>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bCs/>
      <w:sz w:val="28"/>
      <w:szCs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bCs/>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bCs/>
    </w:rPr>
  </w:style>
  <w:style w:type="paragraph" w:styleId="Ttulo4">
    <w:name w:val="heading 4"/>
    <w:basedOn w:val="Normal"/>
    <w:next w:val="Normal"/>
    <w:qFormat/>
    <w:pPr>
      <w:keepNext/>
      <w:numPr>
        <w:ilvl w:val="3"/>
        <w:numId w:val="1"/>
      </w:numPr>
      <w:spacing w:before="240" w:after="60"/>
      <w:ind w:firstLine="0"/>
      <w:outlineLvl w:val="3"/>
    </w:pPr>
    <w:rPr>
      <w:rFonts w:ascii="Arial" w:hAnsi="Arial" w:cs="Arial"/>
      <w:b/>
      <w:bCs/>
      <w:sz w:val="24"/>
      <w:szCs w:val="24"/>
    </w:rPr>
  </w:style>
  <w:style w:type="paragraph" w:styleId="Ttulo5">
    <w:name w:val="heading 5"/>
    <w:basedOn w:val="Normal"/>
    <w:next w:val="Normal"/>
    <w:qFormat/>
    <w:pPr>
      <w:numPr>
        <w:ilvl w:val="4"/>
        <w:numId w:val="1"/>
      </w:numPr>
      <w:spacing w:before="240" w:after="60"/>
      <w:ind w:firstLine="0"/>
      <w:outlineLvl w:val="4"/>
    </w:pPr>
    <w:rPr>
      <w:rFonts w:ascii="Arial" w:hAnsi="Arial" w:cs="Arial"/>
      <w:sz w:val="22"/>
      <w:szCs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cs="Times New Roman"/>
      <w:i/>
      <w:iCs/>
      <w:sz w:val="22"/>
      <w:szCs w:val="22"/>
    </w:rPr>
  </w:style>
  <w:style w:type="paragraph" w:styleId="Ttulo7">
    <w:name w:val="heading 7"/>
    <w:basedOn w:val="Normal"/>
    <w:next w:val="Normal"/>
    <w:qFormat/>
    <w:pPr>
      <w:numPr>
        <w:ilvl w:val="6"/>
        <w:numId w:val="1"/>
      </w:numPr>
      <w:spacing w:before="240" w:after="60"/>
      <w:ind w:firstLine="0"/>
      <w:outlineLvl w:val="6"/>
    </w:pPr>
    <w:rPr>
      <w:rFonts w:ascii="Arial" w:hAnsi="Arial" w:cs="Arial"/>
    </w:rPr>
  </w:style>
  <w:style w:type="paragraph" w:styleId="Ttulo8">
    <w:name w:val="heading 8"/>
    <w:basedOn w:val="Normal"/>
    <w:next w:val="Normal"/>
    <w:qFormat/>
    <w:pPr>
      <w:numPr>
        <w:ilvl w:val="7"/>
        <w:numId w:val="1"/>
      </w:numPr>
      <w:spacing w:before="240" w:after="60"/>
      <w:ind w:firstLine="0"/>
      <w:outlineLvl w:val="7"/>
    </w:pPr>
    <w:rPr>
      <w:rFonts w:ascii="Arial" w:hAnsi="Arial" w:cs="Arial"/>
      <w:i/>
      <w:iCs/>
    </w:rPr>
  </w:style>
  <w:style w:type="paragraph" w:styleId="Ttulo9">
    <w:name w:val="heading 9"/>
    <w:basedOn w:val="Normal"/>
    <w:next w:val="Normal"/>
    <w:qFormat/>
    <w:pPr>
      <w:numPr>
        <w:ilvl w:val="8"/>
        <w:numId w:val="1"/>
      </w:numPr>
      <w:spacing w:before="240" w:after="60"/>
      <w:ind w:firstLine="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Puesto1">
    <w:name w:val="Puesto1"/>
    <w:basedOn w:val="Normal"/>
    <w:next w:val="author"/>
    <w:pPr>
      <w:keepNext/>
      <w:keepLines/>
      <w:pageBreakBefore/>
      <w:tabs>
        <w:tab w:val="left" w:pos="284"/>
      </w:tabs>
      <w:suppressAutoHyphens/>
      <w:spacing w:after="460"/>
      <w:jc w:val="center"/>
    </w:pPr>
    <w:rPr>
      <w:b/>
      <w:bCs/>
      <w:sz w:val="28"/>
      <w:szCs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szCs w:val="18"/>
    </w:rPr>
  </w:style>
  <w:style w:type="paragraph" w:customStyle="1" w:styleId="email">
    <w:name w:val="email"/>
    <w:basedOn w:val="Normal"/>
    <w:next w:val="abstract"/>
    <w:pPr>
      <w:jc w:val="center"/>
    </w:pPr>
    <w:rPr>
      <w:rFonts w:ascii="Courier" w:hAnsi="Courier"/>
      <w:sz w:val="18"/>
      <w:szCs w:val="18"/>
    </w:rPr>
  </w:style>
  <w:style w:type="paragraph" w:customStyle="1" w:styleId="heading1">
    <w:name w:val="heading1"/>
    <w:basedOn w:val="Normal"/>
    <w:next w:val="p1a"/>
    <w:pPr>
      <w:keepNext/>
      <w:keepLines/>
      <w:tabs>
        <w:tab w:val="left" w:pos="454"/>
      </w:tabs>
      <w:suppressAutoHyphens/>
      <w:spacing w:before="520" w:after="280"/>
      <w:ind w:firstLine="0"/>
    </w:pPr>
    <w:rPr>
      <w:b/>
      <w:bCs/>
      <w:sz w:val="24"/>
      <w:szCs w:val="24"/>
    </w:rPr>
  </w:style>
  <w:style w:type="paragraph" w:customStyle="1" w:styleId="heading2">
    <w:name w:val="heading2"/>
    <w:basedOn w:val="Normal"/>
    <w:next w:val="p1a"/>
    <w:pPr>
      <w:keepNext/>
      <w:keepLines/>
      <w:tabs>
        <w:tab w:val="left" w:pos="510"/>
      </w:tabs>
      <w:suppressAutoHyphens/>
      <w:spacing w:before="440" w:after="220"/>
      <w:ind w:firstLine="0"/>
    </w:pPr>
    <w:rPr>
      <w:b/>
      <w:bCs/>
    </w:rPr>
  </w:style>
  <w:style w:type="paragraph" w:customStyle="1" w:styleId="heading3">
    <w:name w:val="heading3"/>
    <w:basedOn w:val="Normal"/>
    <w:next w:val="p1a"/>
    <w:pPr>
      <w:keepNext/>
      <w:keepLines/>
      <w:tabs>
        <w:tab w:val="left" w:pos="284"/>
      </w:tabs>
      <w:suppressAutoHyphens/>
      <w:spacing w:before="320"/>
      <w:ind w:firstLine="0"/>
    </w:pPr>
    <w:rPr>
      <w:b/>
      <w:bCs/>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szCs w:val="18"/>
    </w:rPr>
  </w:style>
  <w:style w:type="paragraph" w:customStyle="1" w:styleId="tabletitle">
    <w:name w:val="table title"/>
    <w:basedOn w:val="Normal"/>
    <w:next w:val="Normal"/>
    <w:pPr>
      <w:keepNext/>
      <w:keepLines/>
      <w:spacing w:before="240" w:after="120"/>
      <w:ind w:firstLine="0"/>
    </w:pPr>
    <w:rPr>
      <w:sz w:val="18"/>
      <w:szCs w:val="18"/>
      <w:lang w:val="de-DE"/>
    </w:rPr>
  </w:style>
  <w:style w:type="paragraph" w:customStyle="1" w:styleId="abstract">
    <w:name w:val="abstract"/>
    <w:basedOn w:val="p1a"/>
    <w:next w:val="heading1"/>
    <w:pPr>
      <w:spacing w:before="600" w:after="120"/>
      <w:ind w:left="567" w:right="567"/>
    </w:pPr>
    <w:rPr>
      <w:sz w:val="18"/>
      <w:szCs w:val="18"/>
    </w:rPr>
  </w:style>
  <w:style w:type="paragraph" w:customStyle="1" w:styleId="p1a">
    <w:name w:val="p1a"/>
    <w:basedOn w:val="Normal"/>
    <w:next w:val="Normal"/>
    <w:pPr>
      <w:ind w:firstLine="0"/>
    </w:pPr>
  </w:style>
  <w:style w:type="paragraph" w:customStyle="1" w:styleId="referenceitem">
    <w:name w:val="referenceitem"/>
    <w:basedOn w:val="Normal"/>
    <w:pPr>
      <w:ind w:left="227" w:hanging="227"/>
    </w:pPr>
    <w:rPr>
      <w:sz w:val="18"/>
      <w:szCs w:val="18"/>
    </w:rPr>
  </w:style>
  <w:style w:type="character" w:styleId="Refdenotaalpie">
    <w:name w:val="footnote reference"/>
    <w:semiHidden/>
    <w:rPr>
      <w:position w:val="6"/>
      <w:sz w:val="12"/>
      <w:szCs w:val="12"/>
      <w:vertAlign w:val="baseline"/>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szCs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spacing w:line="220" w:lineRule="exact"/>
      <w:ind w:left="170" w:hanging="170"/>
    </w:pPr>
    <w:rPr>
      <w:sz w:val="18"/>
      <w:szCs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szCs w:val="18"/>
    </w:rPr>
  </w:style>
  <w:style w:type="paragraph" w:styleId="Descripcin">
    <w:name w:val="caption"/>
    <w:basedOn w:val="Normal"/>
    <w:next w:val="Normal"/>
    <w:qFormat/>
    <w:pPr>
      <w:spacing w:before="120" w:after="120"/>
    </w:pPr>
    <w:rPr>
      <w:b/>
      <w:bCs/>
    </w:rPr>
  </w:style>
  <w:style w:type="paragraph" w:customStyle="1" w:styleId="heading4">
    <w:name w:val="heading4"/>
    <w:basedOn w:val="Normal"/>
    <w:next w:val="p1a"/>
    <w:pPr>
      <w:spacing w:before="320"/>
      <w:ind w:firstLine="0"/>
    </w:pPr>
    <w:rPr>
      <w:i/>
      <w:iCs/>
    </w:rPr>
  </w:style>
  <w:style w:type="character" w:styleId="Hipervnculo">
    <w:name w:val="Hyperlink"/>
    <w:rPr>
      <w:color w:val="0000FF"/>
      <w:u w:val="single"/>
    </w:rPr>
  </w:style>
  <w:style w:type="paragraph" w:styleId="Textoindependiente2">
    <w:name w:val="Body Text 2"/>
    <w:basedOn w:val="Normal"/>
  </w:style>
  <w:style w:type="paragraph" w:styleId="Mapadeldocumento">
    <w:name w:val="Document Map"/>
    <w:basedOn w:val="Normal"/>
    <w:semiHidden/>
    <w:pPr>
      <w:shd w:val="clear" w:color="auto" w:fill="000080"/>
    </w:pPr>
    <w:rPr>
      <w:rFonts w:ascii="Tahoma" w:hAnsi="Tahoma" w:cs="Tahoma"/>
    </w:rPr>
  </w:style>
  <w:style w:type="character" w:customStyle="1" w:styleId="programcodeChar">
    <w:name w:val="programcode Char"/>
    <w:link w:val="programcode"/>
    <w:rsid w:val="005B5467"/>
    <w:rPr>
      <w:rFonts w:ascii="Courier" w:hAnsi="Courier" w:cs="Times"/>
      <w:lang w:val="en-US" w:eastAsia="en-US" w:bidi="ar-SA"/>
    </w:rPr>
  </w:style>
  <w:style w:type="character" w:customStyle="1" w:styleId="apple-converted-space">
    <w:name w:val="apple-converted-space"/>
    <w:basedOn w:val="Fuentedeprrafopredeter"/>
    <w:rsid w:val="00932C67"/>
  </w:style>
  <w:style w:type="paragraph" w:styleId="Prrafodelista">
    <w:name w:val="List Paragraph"/>
    <w:basedOn w:val="Normal"/>
    <w:uiPriority w:val="34"/>
    <w:qFormat/>
    <w:rsid w:val="00FC2A8C"/>
    <w:pPr>
      <w:ind w:left="720"/>
      <w:contextualSpacing/>
    </w:pPr>
  </w:style>
  <w:style w:type="character" w:styleId="Textodelmarcadordeposicin">
    <w:name w:val="Placeholder Text"/>
    <w:basedOn w:val="Fuentedeprrafopredeter"/>
    <w:uiPriority w:val="99"/>
    <w:semiHidden/>
    <w:rsid w:val="00730BD2"/>
    <w:rPr>
      <w:color w:val="808080"/>
    </w:rPr>
  </w:style>
  <w:style w:type="character" w:styleId="Refdecomentario">
    <w:name w:val="annotation reference"/>
    <w:basedOn w:val="Fuentedeprrafopredeter"/>
    <w:uiPriority w:val="99"/>
    <w:semiHidden/>
    <w:unhideWhenUsed/>
    <w:rsid w:val="008D0BEC"/>
    <w:rPr>
      <w:sz w:val="16"/>
      <w:szCs w:val="16"/>
    </w:rPr>
  </w:style>
  <w:style w:type="paragraph" w:styleId="Textocomentario">
    <w:name w:val="annotation text"/>
    <w:basedOn w:val="Normal"/>
    <w:link w:val="TextocomentarioCar"/>
    <w:uiPriority w:val="99"/>
    <w:semiHidden/>
    <w:unhideWhenUsed/>
    <w:rsid w:val="008D0BEC"/>
  </w:style>
  <w:style w:type="character" w:customStyle="1" w:styleId="TextocomentarioCar">
    <w:name w:val="Texto comentario Car"/>
    <w:basedOn w:val="Fuentedeprrafopredeter"/>
    <w:link w:val="Textocomentario"/>
    <w:uiPriority w:val="99"/>
    <w:semiHidden/>
    <w:rsid w:val="008D0BEC"/>
    <w:rPr>
      <w:rFonts w:ascii="Times" w:hAnsi="Times" w:cs="Times"/>
      <w:lang w:val="en-US" w:eastAsia="en-US"/>
    </w:rPr>
  </w:style>
  <w:style w:type="paragraph" w:styleId="Asuntodelcomentario">
    <w:name w:val="annotation subject"/>
    <w:basedOn w:val="Textocomentario"/>
    <w:next w:val="Textocomentario"/>
    <w:link w:val="AsuntodelcomentarioCar"/>
    <w:uiPriority w:val="99"/>
    <w:semiHidden/>
    <w:unhideWhenUsed/>
    <w:rsid w:val="008D0BEC"/>
    <w:rPr>
      <w:b/>
      <w:bCs/>
    </w:rPr>
  </w:style>
  <w:style w:type="character" w:customStyle="1" w:styleId="AsuntodelcomentarioCar">
    <w:name w:val="Asunto del comentario Car"/>
    <w:basedOn w:val="TextocomentarioCar"/>
    <w:link w:val="Asuntodelcomentario"/>
    <w:uiPriority w:val="99"/>
    <w:semiHidden/>
    <w:rsid w:val="008D0BEC"/>
    <w:rPr>
      <w:rFonts w:ascii="Times" w:hAnsi="Times" w:cs="Times"/>
      <w:b/>
      <w:bCs/>
      <w:lang w:val="en-US" w:eastAsia="en-US"/>
    </w:rPr>
  </w:style>
  <w:style w:type="paragraph" w:styleId="Textodeglobo">
    <w:name w:val="Balloon Text"/>
    <w:basedOn w:val="Normal"/>
    <w:link w:val="TextodegloboCar"/>
    <w:uiPriority w:val="99"/>
    <w:semiHidden/>
    <w:unhideWhenUsed/>
    <w:rsid w:val="008D0B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BE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Salman@student.tudelft.n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www.isi.uu.nl/Research/Publications/tmp/564.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SilosViu@student.tudelft.nl" TargetMode="Externa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36B8-16BA-44B9-9D18-E98A9FD3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3761</TotalTime>
  <Pages>6</Pages>
  <Words>1145</Words>
  <Characters>6528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Lecture Notes in Computer Science:</vt:lpstr>
      <vt:lpstr>Lecture Notes in Computer Science:</vt:lpstr>
    </vt:vector>
  </TitlesOfParts>
  <Company>Springer Verlag</Company>
  <LinksUpToDate>false</LinksUpToDate>
  <CharactersWithSpaces>7658</CharactersWithSpaces>
  <SharedDoc>false</SharedDoc>
  <HLinks>
    <vt:vector size="12" baseType="variant">
      <vt:variant>
        <vt:i4>65574</vt:i4>
      </vt:variant>
      <vt:variant>
        <vt:i4>3</vt:i4>
      </vt:variant>
      <vt:variant>
        <vt:i4>0</vt:i4>
      </vt:variant>
      <vt:variant>
        <vt:i4>5</vt:i4>
      </vt:variant>
      <vt:variant>
        <vt:lpwstr>mailto:L.J.vanVliet@tudelft.nl</vt:lpwstr>
      </vt:variant>
      <vt:variant>
        <vt:lpwstr/>
      </vt:variant>
      <vt:variant>
        <vt:i4>852023</vt:i4>
      </vt:variant>
      <vt:variant>
        <vt:i4>0</vt:i4>
      </vt:variant>
      <vt:variant>
        <vt:i4>0</vt:i4>
      </vt:variant>
      <vt:variant>
        <vt:i4>5</vt:i4>
      </vt:variant>
      <vt:variant>
        <vt:lpwstr>mailto:E.A.Hendriks@tudelft.nl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Maria Silos Viu</cp:lastModifiedBy>
  <cp:revision>54</cp:revision>
  <cp:lastPrinted>2004-10-06T06:56:00Z</cp:lastPrinted>
  <dcterms:created xsi:type="dcterms:W3CDTF">2015-12-21T14:52:00Z</dcterms:created>
  <dcterms:modified xsi:type="dcterms:W3CDTF">2016-01-10T17:22:00Z</dcterms:modified>
</cp:coreProperties>
</file>